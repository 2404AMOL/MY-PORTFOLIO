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BC30" w14:textId="4E658AF6" w:rsidR="00694B63" w:rsidRPr="00CD3CDB" w:rsidRDefault="00073E61">
      <w:pPr>
        <w:rPr>
          <w:rFonts w:ascii="Roboto" w:hAnsi="Roboto" w:cs="Times New Roman"/>
          <w:b/>
          <w:bCs/>
          <w:color w:val="00B0F0"/>
          <w:sz w:val="40"/>
          <w:szCs w:val="40"/>
        </w:rPr>
      </w:pPr>
      <w:r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0AF773F4" wp14:editId="6B19AE97">
            <wp:simplePos x="0" y="0"/>
            <wp:positionH relativeFrom="margin">
              <wp:posOffset>-251460</wp:posOffset>
            </wp:positionH>
            <wp:positionV relativeFrom="paragraph">
              <wp:posOffset>441960</wp:posOffset>
            </wp:positionV>
            <wp:extent cx="160020" cy="16002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25" name="Graphic 2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1E0" w:rsidRPr="00CD3CDB">
        <w:rPr>
          <w:rFonts w:ascii="Roboto" w:hAnsi="Roboto" w:cs="Times New Roman"/>
          <w:b/>
          <w:bCs/>
          <w:color w:val="00B0F0"/>
          <w:sz w:val="40"/>
          <w:szCs w:val="40"/>
        </w:rPr>
        <w:t>AMOL PAWAR</w:t>
      </w:r>
    </w:p>
    <w:p w14:paraId="79617DEC" w14:textId="0B802704" w:rsidR="00CA43D3" w:rsidRPr="00CD3CDB" w:rsidRDefault="00670B3C" w:rsidP="00CA43D3">
      <w:pPr>
        <w:spacing w:line="240" w:lineRule="auto"/>
        <w:rPr>
          <w:rFonts w:ascii="Roboto" w:hAnsi="Roboto"/>
          <w:sz w:val="20"/>
          <w:szCs w:val="20"/>
        </w:rPr>
      </w:pPr>
      <w:r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531AA8B5" wp14:editId="0C119CB5">
            <wp:simplePos x="0" y="0"/>
            <wp:positionH relativeFrom="column">
              <wp:posOffset>1767840</wp:posOffset>
            </wp:positionH>
            <wp:positionV relativeFrom="paragraph">
              <wp:posOffset>8255</wp:posOffset>
            </wp:positionV>
            <wp:extent cx="152400" cy="152400"/>
            <wp:effectExtent l="0" t="0" r="0" b="0"/>
            <wp:wrapTight wrapText="bothSides">
              <wp:wrapPolygon edited="0">
                <wp:start x="2700" y="0"/>
                <wp:lineTo x="2700" y="2700"/>
                <wp:lineTo x="5400" y="18900"/>
                <wp:lineTo x="18900" y="18900"/>
                <wp:lineTo x="18900" y="0"/>
                <wp:lineTo x="270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C911E0" w:rsidRPr="00CD3CDB">
          <w:rPr>
            <w:rStyle w:val="Hyperlink"/>
            <w:rFonts w:ascii="Roboto" w:hAnsi="Roboto"/>
            <w:sz w:val="20"/>
            <w:szCs w:val="20"/>
          </w:rPr>
          <w:t>24amolpawar@gmail.com</w:t>
        </w:r>
      </w:hyperlink>
      <w:r w:rsidR="00CA43D3" w:rsidRPr="00CD3CDB">
        <w:rPr>
          <w:rFonts w:ascii="Roboto" w:hAnsi="Roboto"/>
          <w:sz w:val="20"/>
          <w:szCs w:val="20"/>
        </w:rPr>
        <w:t xml:space="preserve"> Dange Chowk, wak</w:t>
      </w:r>
      <w:r w:rsidR="00CE04E1">
        <w:rPr>
          <w:rFonts w:ascii="Roboto" w:hAnsi="Roboto"/>
          <w:sz w:val="20"/>
          <w:szCs w:val="20"/>
        </w:rPr>
        <w:t>a</w:t>
      </w:r>
      <w:r w:rsidR="00CA43D3" w:rsidRPr="00CD3CDB">
        <w:rPr>
          <w:rFonts w:ascii="Roboto" w:hAnsi="Roboto"/>
          <w:sz w:val="20"/>
          <w:szCs w:val="20"/>
        </w:rPr>
        <w:t>d Pune-411033</w:t>
      </w:r>
    </w:p>
    <w:p w14:paraId="2C2F233E" w14:textId="0D786B39" w:rsidR="00CA43D3" w:rsidRPr="00CD3CDB" w:rsidRDefault="00CE04E1" w:rsidP="00CA43D3">
      <w:pPr>
        <w:spacing w:line="240" w:lineRule="auto"/>
        <w:rPr>
          <w:rFonts w:ascii="Roboto" w:hAnsi="Roboto"/>
          <w:sz w:val="20"/>
          <w:szCs w:val="20"/>
        </w:rPr>
      </w:pPr>
      <w:r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0C74952" wp14:editId="4FBBEB2D">
            <wp:simplePos x="0" y="0"/>
            <wp:positionH relativeFrom="leftMargin">
              <wp:posOffset>2705100</wp:posOffset>
            </wp:positionH>
            <wp:positionV relativeFrom="paragraph">
              <wp:posOffset>16510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B3C"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73F393F" wp14:editId="6FE04FDE">
            <wp:simplePos x="0" y="0"/>
            <wp:positionH relativeFrom="margin">
              <wp:posOffset>-251460</wp:posOffset>
            </wp:positionH>
            <wp:positionV relativeFrom="paragraph">
              <wp:posOffset>8890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5" name="Graphic 15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Smart Phon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D3" w:rsidRPr="00CD3CDB">
        <w:rPr>
          <w:rFonts w:ascii="Roboto" w:hAnsi="Roboto"/>
          <w:sz w:val="20"/>
          <w:szCs w:val="20"/>
        </w:rPr>
        <w:t>9373428581</w:t>
      </w:r>
      <w:r w:rsidR="00CA43D3" w:rsidRPr="00CD3CDB">
        <w:rPr>
          <w:rFonts w:ascii="Roboto" w:hAnsi="Roboto"/>
          <w:sz w:val="20"/>
          <w:szCs w:val="20"/>
        </w:rPr>
        <w:tab/>
      </w:r>
      <w:r w:rsidR="00CA43D3" w:rsidRPr="00CD3CDB">
        <w:rPr>
          <w:rFonts w:ascii="Roboto" w:hAnsi="Roboto"/>
          <w:sz w:val="20"/>
          <w:szCs w:val="20"/>
        </w:rPr>
        <w:tab/>
        <w:t xml:space="preserve">  </w:t>
      </w:r>
      <w:hyperlink r:id="rId12" w:history="1">
        <w:r w:rsidR="00CA43D3" w:rsidRPr="00CD3CDB">
          <w:rPr>
            <w:rStyle w:val="Hyperlink"/>
            <w:rFonts w:ascii="Roboto" w:hAnsi="Roboto"/>
            <w:sz w:val="20"/>
            <w:szCs w:val="20"/>
          </w:rPr>
          <w:t>https://github.com/24Amol</w:t>
        </w:r>
      </w:hyperlink>
    </w:p>
    <w:p w14:paraId="4D506514" w14:textId="6B027A80" w:rsidR="00CA43D3" w:rsidRDefault="00CD3CDB" w:rsidP="00CD3CDB">
      <w:pPr>
        <w:spacing w:line="24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A6746" wp14:editId="016E606B">
                <wp:simplePos x="0" y="0"/>
                <wp:positionH relativeFrom="column">
                  <wp:posOffset>-320040</wp:posOffset>
                </wp:positionH>
                <wp:positionV relativeFrom="paragraph">
                  <wp:posOffset>97790</wp:posOffset>
                </wp:positionV>
                <wp:extent cx="6545580" cy="3124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366C" w14:textId="77777777" w:rsidR="00CD3CDB" w:rsidRPr="00EE01FD" w:rsidRDefault="00CD3CDB" w:rsidP="00CD3CDB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E01FD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6746" id="Rectangle 16" o:spid="_x0000_s1026" style="position:absolute;margin-left:-25.2pt;margin-top:7.7pt;width:515.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" fillcolor="#00b0f0" strokecolor="#00b0f0" strokeweight="1pt">
                <v:textbox>
                  <w:txbxContent>
                    <w:p w14:paraId="5593366C" w14:textId="77777777" w:rsidR="00CD3CDB" w:rsidRPr="00EE01FD" w:rsidRDefault="00CD3CDB" w:rsidP="00CD3CDB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EE01FD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CA43D3">
        <w:rPr>
          <w:rFonts w:ascii="Georgia" w:hAnsi="Georgia"/>
        </w:rPr>
        <w:t xml:space="preserve">                                       </w:t>
      </w:r>
    </w:p>
    <w:p w14:paraId="0B9BC1E7" w14:textId="7D54EE70" w:rsidR="00CD3CDB" w:rsidRPr="00CD3CDB" w:rsidRDefault="00CD3CDB" w:rsidP="00CD3CDB">
      <w:pPr>
        <w:spacing w:line="240" w:lineRule="auto"/>
        <w:rPr>
          <w:rFonts w:ascii="Georgia" w:hAnsi="Georgia"/>
        </w:rPr>
      </w:pPr>
    </w:p>
    <w:p w14:paraId="58F5D099" w14:textId="32A689C5" w:rsidR="00CD3CDB" w:rsidRPr="00CD3CDB" w:rsidRDefault="00CD3CDB" w:rsidP="00CD3CDB">
      <w:pPr>
        <w:spacing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CD3CDB">
        <w:rPr>
          <w:rFonts w:ascii="Roboto" w:hAnsi="Roboto" w:cs="Century Gothic"/>
          <w:color w:val="000000"/>
          <w:sz w:val="21"/>
          <w:szCs w:val="21"/>
        </w:rPr>
        <w:t xml:space="preserve">To utilize my Java Development Skills to create a efficient and reliable Software solution while continuously learning and growing in collaborative team environment </w:t>
      </w:r>
    </w:p>
    <w:p w14:paraId="4CD17DE7" w14:textId="40DCDA13" w:rsidR="00CD3CDB" w:rsidRDefault="00EE01FD" w:rsidP="00CD3CDB">
      <w:pPr>
        <w:spacing w:line="24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2D3DE" wp14:editId="0A6DD58F">
                <wp:simplePos x="0" y="0"/>
                <wp:positionH relativeFrom="column">
                  <wp:posOffset>-297180</wp:posOffset>
                </wp:positionH>
                <wp:positionV relativeFrom="paragraph">
                  <wp:posOffset>29845</wp:posOffset>
                </wp:positionV>
                <wp:extent cx="6545580" cy="3124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661F1" w14:textId="5B92A761" w:rsidR="00EE01FD" w:rsidRPr="00EE01FD" w:rsidRDefault="00EE01FD" w:rsidP="00EE01F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D3DE" id="Rectangle 21" o:spid="_x0000_s1027" style="position:absolute;margin-left:-23.4pt;margin-top:2.35pt;width:515.4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" fillcolor="#00b0f0" strokecolor="#00b0f0" strokeweight="1pt">
                <v:textbox>
                  <w:txbxContent>
                    <w:p w14:paraId="20C661F1" w14:textId="5B92A761" w:rsidR="00EE01FD" w:rsidRPr="00EE01FD" w:rsidRDefault="00EE01FD" w:rsidP="00EE01FD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CECDA7" w14:textId="53517188" w:rsidR="00CD3CDB" w:rsidRP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D514F" wp14:editId="79A0F9EB">
                <wp:simplePos x="0" y="0"/>
                <wp:positionH relativeFrom="column">
                  <wp:posOffset>1013460</wp:posOffset>
                </wp:positionH>
                <wp:positionV relativeFrom="paragraph">
                  <wp:posOffset>140970</wp:posOffset>
                </wp:positionV>
                <wp:extent cx="11430" cy="1611630"/>
                <wp:effectExtent l="19050" t="1905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116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F524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1.1pt" to="80.7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</w:p>
    <w:p w14:paraId="6F2509F3" w14:textId="67D313FE" w:rsidR="00CD3CDB" w:rsidRPr="00CD3CDB" w:rsidRDefault="00CD3CDB" w:rsidP="00CD3CDB">
      <w:pPr>
        <w:spacing w:line="240" w:lineRule="auto"/>
        <w:rPr>
          <w:rFonts w:ascii="Roboto" w:hAnsi="Roboto"/>
          <w:b/>
          <w:bCs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>2020-2023</w:t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b/>
          <w:bCs/>
          <w:sz w:val="21"/>
          <w:szCs w:val="21"/>
        </w:rPr>
        <w:t>Dr.Babasaheb Ambedkar Technological University Lonere [DABATU]</w:t>
      </w:r>
    </w:p>
    <w:p w14:paraId="4E43CB12" w14:textId="74D55EB6" w:rsidR="00CD3CDB" w:rsidRP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  <w:t xml:space="preserve">Bachelors Of Technology(B.Tech) </w:t>
      </w:r>
      <w:r w:rsidRPr="00073E61">
        <w:rPr>
          <w:rFonts w:ascii="Roboto" w:hAnsi="Roboto"/>
          <w:b/>
          <w:bCs/>
          <w:sz w:val="21"/>
          <w:szCs w:val="21"/>
        </w:rPr>
        <w:t>CGPA 8.72</w:t>
      </w:r>
    </w:p>
    <w:p w14:paraId="4648563B" w14:textId="5C92F44D" w:rsid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>2016-2019</w:t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b/>
          <w:bCs/>
          <w:sz w:val="21"/>
          <w:szCs w:val="21"/>
        </w:rPr>
        <w:t>Karmayogi Polytechnic College Shelve</w:t>
      </w:r>
      <w:r w:rsidR="00EE01FD">
        <w:rPr>
          <w:rFonts w:ascii="Roboto" w:hAnsi="Roboto"/>
          <w:b/>
          <w:bCs/>
          <w:sz w:val="21"/>
          <w:szCs w:val="21"/>
        </w:rPr>
        <w:t xml:space="preserve"> [MSBTE]</w:t>
      </w:r>
    </w:p>
    <w:p w14:paraId="4F83E3F1" w14:textId="6A962AD1" w:rsidR="00CD3CDB" w:rsidRPr="00CD3CDB" w:rsidRDefault="00CD3CDB" w:rsidP="00670B3C">
      <w:pPr>
        <w:spacing w:line="240" w:lineRule="auto"/>
        <w:ind w:left="1440" w:firstLine="720"/>
        <w:rPr>
          <w:rFonts w:ascii="Roboto" w:hAnsi="Roboto"/>
          <w:sz w:val="21"/>
          <w:szCs w:val="21"/>
        </w:rPr>
      </w:pPr>
      <w:r w:rsidRPr="00073E61">
        <w:rPr>
          <w:rFonts w:ascii="Roboto-Regular" w:hAnsi="Roboto-Regular"/>
          <w:sz w:val="21"/>
          <w:szCs w:val="21"/>
        </w:rPr>
        <w:t>Diploma In Computer</w:t>
      </w:r>
      <w:r w:rsidRPr="00CD3CDB">
        <w:rPr>
          <w:rFonts w:ascii="Roboto" w:hAnsi="Roboto"/>
          <w:sz w:val="21"/>
          <w:szCs w:val="21"/>
        </w:rPr>
        <w:t xml:space="preserve"> Technology </w:t>
      </w:r>
      <w:r w:rsidR="00EE01FD" w:rsidRPr="00073E61">
        <w:rPr>
          <w:rFonts w:ascii="Roboto" w:hAnsi="Roboto"/>
          <w:b/>
          <w:bCs/>
          <w:sz w:val="21"/>
          <w:szCs w:val="21"/>
        </w:rPr>
        <w:t>66.88%</w:t>
      </w:r>
    </w:p>
    <w:p w14:paraId="659BC5BB" w14:textId="4AAB1CF9" w:rsidR="00CD3CDB" w:rsidRDefault="00073E61" w:rsidP="00CD3CDB">
      <w:pPr>
        <w:spacing w:line="240" w:lineRule="auto"/>
        <w:rPr>
          <w:rFonts w:ascii="Roboto-Regular" w:hAnsi="Roboto-Regular" w:cs="Roboto-Regular"/>
          <w:b/>
          <w:bCs/>
          <w:sz w:val="21"/>
          <w:szCs w:val="21"/>
        </w:rPr>
      </w:pPr>
      <w:r w:rsidRPr="00C50186">
        <w:rPr>
          <w:rFonts w:ascii="Roboto" w:hAnsi="Roboto"/>
        </w:rPr>
        <w:t>2015-</w:t>
      </w:r>
      <w:r w:rsidR="00EE01FD" w:rsidRPr="00C50186">
        <w:rPr>
          <w:rFonts w:ascii="Roboto" w:hAnsi="Roboto"/>
        </w:rPr>
        <w:t>2016</w:t>
      </w:r>
      <w:r w:rsidR="00EE01FD">
        <w:rPr>
          <w:rFonts w:ascii="Georgia" w:hAnsi="Georgia"/>
        </w:rPr>
        <w:tab/>
      </w:r>
      <w:r w:rsidR="00EE01FD">
        <w:rPr>
          <w:rFonts w:ascii="Georgia" w:hAnsi="Georgia"/>
        </w:rPr>
        <w:tab/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 xml:space="preserve">Maharashtra </w:t>
      </w:r>
      <w:r w:rsidR="00EE01FD">
        <w:rPr>
          <w:rFonts w:ascii="Roboto-Regular" w:hAnsi="Roboto-Regular" w:cs="Roboto-Regular"/>
          <w:b/>
          <w:bCs/>
          <w:sz w:val="21"/>
          <w:szCs w:val="21"/>
        </w:rPr>
        <w:t>S</w:t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 xml:space="preserve">tate Board Of Secondary </w:t>
      </w:r>
      <w:r w:rsidR="00EE01FD">
        <w:rPr>
          <w:rFonts w:ascii="Roboto-Regular" w:hAnsi="Roboto-Regular" w:cs="Roboto-Regular"/>
          <w:b/>
          <w:bCs/>
          <w:sz w:val="21"/>
          <w:szCs w:val="21"/>
        </w:rPr>
        <w:t>E</w:t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>ducation</w:t>
      </w:r>
    </w:p>
    <w:p w14:paraId="7F6D0B66" w14:textId="6CB8049F" w:rsidR="00EE01FD" w:rsidRPr="00073E61" w:rsidRDefault="00EE01FD" w:rsidP="00CD3CDB">
      <w:pPr>
        <w:spacing w:line="240" w:lineRule="auto"/>
        <w:rPr>
          <w:rFonts w:ascii="Roboto-Regular" w:hAnsi="Roboto-Regular" w:cs="Roboto-Regular"/>
          <w:b/>
          <w:bCs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20F10" wp14:editId="375B323A">
                <wp:simplePos x="0" y="0"/>
                <wp:positionH relativeFrom="margin">
                  <wp:posOffset>-237490</wp:posOffset>
                </wp:positionH>
                <wp:positionV relativeFrom="paragraph">
                  <wp:posOffset>281305</wp:posOffset>
                </wp:positionV>
                <wp:extent cx="6545580" cy="3124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E203A" w14:textId="65AA395C" w:rsidR="00EE01FD" w:rsidRPr="00EE01FD" w:rsidRDefault="00EE01FD" w:rsidP="00EE01F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0F10" id="Rectangle 22" o:spid="_x0000_s1028" style="position:absolute;margin-left:-18.7pt;margin-top:22.15pt;width:515.4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" fillcolor="#00b0f0" strokecolor="#00b0f0" strokeweight="1pt">
                <v:textbox>
                  <w:txbxContent>
                    <w:p w14:paraId="7F5E203A" w14:textId="65AA395C" w:rsidR="00EE01FD" w:rsidRPr="00EE01FD" w:rsidRDefault="00EE01FD" w:rsidP="00EE01FD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 w:rsidR="00073E61">
        <w:rPr>
          <w:rFonts w:ascii="Roboto-Regular" w:hAnsi="Roboto-Regular" w:cs="Roboto-Regular"/>
          <w:b/>
          <w:bCs/>
          <w:sz w:val="21"/>
          <w:szCs w:val="21"/>
        </w:rPr>
        <w:t xml:space="preserve">  </w:t>
      </w:r>
      <w:r w:rsidR="00073E61">
        <w:rPr>
          <w:rFonts w:ascii="Roboto-Regular" w:hAnsi="Roboto-Regular" w:cs="Roboto-Regular"/>
          <w:b/>
          <w:bCs/>
          <w:sz w:val="21"/>
          <w:szCs w:val="21"/>
        </w:rPr>
        <w:tab/>
      </w:r>
      <w:r w:rsidR="00073E61">
        <w:rPr>
          <w:rFonts w:ascii="Roboto-Regular" w:hAnsi="Roboto-Regular" w:cs="Roboto-Regular"/>
          <w:color w:val="222222"/>
          <w:sz w:val="21"/>
          <w:szCs w:val="21"/>
        </w:rPr>
        <w:t>10th level : Secondary School Certificate Examination</w:t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 w:rsidRPr="00073E61">
        <w:rPr>
          <w:rFonts w:ascii="Roboto-Regular" w:hAnsi="Roboto-Regular" w:cs="Roboto-Regular"/>
          <w:b/>
          <w:bCs/>
          <w:sz w:val="21"/>
          <w:szCs w:val="21"/>
        </w:rPr>
        <w:t>67.68%</w:t>
      </w:r>
    </w:p>
    <w:p w14:paraId="617BA88D" w14:textId="0646E2C0" w:rsidR="00EE01FD" w:rsidRDefault="00EE01FD" w:rsidP="00CD3CDB">
      <w:pPr>
        <w:spacing w:line="240" w:lineRule="auto"/>
        <w:rPr>
          <w:rFonts w:ascii="Roboto-Regular" w:hAnsi="Roboto-Regular" w:cs="Roboto-Regular"/>
          <w:sz w:val="21"/>
          <w:szCs w:val="21"/>
        </w:rPr>
      </w:pPr>
    </w:p>
    <w:p w14:paraId="04D7531A" w14:textId="0B56E923" w:rsidR="00EE01FD" w:rsidRDefault="00EE01FD" w:rsidP="00EE01FD">
      <w:pPr>
        <w:rPr>
          <w:rFonts w:ascii="Roboto-Regular" w:hAnsi="Roboto-Regular" w:cs="Roboto-Regular"/>
          <w:sz w:val="21"/>
          <w:szCs w:val="21"/>
        </w:rPr>
      </w:pPr>
    </w:p>
    <w:p w14:paraId="5E5EBAF1" w14:textId="7CD823AC" w:rsidR="005D69F7" w:rsidRPr="005D69F7" w:rsidRDefault="005D69F7" w:rsidP="005D69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5D69F7">
        <w:rPr>
          <w:rFonts w:ascii="Roboto-Regular" w:hAnsi="Roboto-Regular"/>
          <w:b/>
          <w:bCs/>
          <w:sz w:val="21"/>
          <w:szCs w:val="21"/>
        </w:rPr>
        <w:t>SQL:</w:t>
      </w:r>
      <w:r>
        <w:rPr>
          <w:rFonts w:ascii="Roboto-Regular" w:hAnsi="Roboto-Regular"/>
          <w:sz w:val="21"/>
          <w:szCs w:val="21"/>
        </w:rPr>
        <w:t xml:space="preserve"> </w:t>
      </w:r>
      <w:r w:rsidRPr="005D69F7">
        <w:rPr>
          <w:rFonts w:ascii="Roboto" w:hAnsi="Roboto" w:cs="Century Gothic"/>
          <w:color w:val="000000"/>
          <w:sz w:val="21"/>
          <w:szCs w:val="21"/>
        </w:rPr>
        <w:t xml:space="preserve">Relational Model: Operators Functions: Aggregate, Single Sub Query: Nested, </w:t>
      </w:r>
    </w:p>
    <w:p w14:paraId="2E2B7016" w14:textId="1626823A" w:rsidR="005D69F7" w:rsidRPr="005D69F7" w:rsidRDefault="005D69F7" w:rsidP="00670B3C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5D69F7">
        <w:rPr>
          <w:rFonts w:ascii="Roboto" w:hAnsi="Roboto" w:cs="Century Gothic"/>
          <w:color w:val="000000"/>
          <w:sz w:val="21"/>
          <w:szCs w:val="21"/>
        </w:rPr>
        <w:t xml:space="preserve">Co-related Joins &amp; Normalization </w:t>
      </w:r>
    </w:p>
    <w:p w14:paraId="37B19B10" w14:textId="71C12840" w:rsidR="005D69F7" w:rsidRPr="00672E10" w:rsidRDefault="005D69F7" w:rsidP="00672E1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672E10">
        <w:rPr>
          <w:rFonts w:ascii="Roboto-Regular" w:hAnsi="Roboto-Regular"/>
          <w:b/>
          <w:bCs/>
          <w:sz w:val="21"/>
          <w:szCs w:val="21"/>
        </w:rPr>
        <w:t xml:space="preserve">CORE JAVA : </w:t>
      </w:r>
      <w:r w:rsidRPr="00672E10">
        <w:rPr>
          <w:rFonts w:ascii="Roboto" w:hAnsi="Roboto" w:cs="Century Gothic"/>
          <w:color w:val="000000"/>
          <w:sz w:val="23"/>
          <w:szCs w:val="23"/>
        </w:rPr>
        <w:t>Statement</w:t>
      </w:r>
      <w:r w:rsidRPr="00672E10">
        <w:rPr>
          <w:rFonts w:ascii="Century Gothic" w:hAnsi="Century Gothic" w:cs="Century Gothic"/>
          <w:color w:val="000000"/>
          <w:sz w:val="23"/>
          <w:szCs w:val="23"/>
        </w:rPr>
        <w:t xml:space="preserve">: </w:t>
      </w:r>
      <w:r w:rsidRPr="00672E10">
        <w:rPr>
          <w:rFonts w:ascii="Roboto" w:hAnsi="Roboto" w:cs="Century Gothic"/>
          <w:color w:val="000000"/>
          <w:sz w:val="21"/>
          <w:szCs w:val="21"/>
        </w:rPr>
        <w:t xml:space="preserve">Looping, Decision Making, Static and Non-Static </w:t>
      </w:r>
    </w:p>
    <w:p w14:paraId="0F234F58" w14:textId="5094E3C6" w:rsidR="005D69F7" w:rsidRPr="005D69F7" w:rsidRDefault="005D69F7" w:rsidP="005D69F7">
      <w:pPr>
        <w:autoSpaceDE w:val="0"/>
        <w:autoSpaceDN w:val="0"/>
        <w:adjustRightInd w:val="0"/>
        <w:spacing w:after="0"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5D69F7">
        <w:rPr>
          <w:rFonts w:ascii="Roboto" w:hAnsi="Roboto" w:cs="Century Gothic"/>
          <w:color w:val="000000"/>
          <w:sz w:val="21"/>
          <w:szCs w:val="21"/>
        </w:rPr>
        <w:t xml:space="preserve">OOPs: Encapsulation, Inheritance, Polymorphism, Abstraction Wrapper classes, Exception handling,Multi-Threading Java Tools: Edit +, Eclipse </w:t>
      </w:r>
    </w:p>
    <w:p w14:paraId="27E53781" w14:textId="52CBC8E3" w:rsidR="005D69F7" w:rsidRPr="005D69F7" w:rsidRDefault="005D69F7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 w:rsidRPr="005D69F7">
        <w:rPr>
          <w:rFonts w:ascii="Roboto-Regular" w:hAnsi="Roboto-Regular"/>
          <w:b/>
          <w:bCs/>
          <w:sz w:val="21"/>
          <w:szCs w:val="21"/>
        </w:rPr>
        <w:t>HTML</w:t>
      </w:r>
      <w:r>
        <w:rPr>
          <w:rFonts w:ascii="Roboto-Regular" w:hAnsi="Roboto-Regular"/>
          <w:b/>
          <w:bCs/>
          <w:sz w:val="21"/>
          <w:szCs w:val="21"/>
        </w:rPr>
        <w:t xml:space="preserve"> : </w:t>
      </w:r>
      <w:r>
        <w:rPr>
          <w:rFonts w:ascii="Roboto-Regular" w:hAnsi="Roboto-Regular"/>
          <w:sz w:val="21"/>
          <w:szCs w:val="21"/>
        </w:rPr>
        <w:t>Elements ,List ,Table ,Forms , Web Pages Structuring.</w:t>
      </w:r>
    </w:p>
    <w:p w14:paraId="248496DB" w14:textId="639A83DB" w:rsidR="005D69F7" w:rsidRPr="005D69F7" w:rsidRDefault="005D69F7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 w:rsidRPr="005D69F7">
        <w:rPr>
          <w:rFonts w:ascii="Roboto-Regular" w:hAnsi="Roboto-Regular"/>
          <w:b/>
          <w:bCs/>
          <w:sz w:val="21"/>
          <w:szCs w:val="21"/>
        </w:rPr>
        <w:t>CSS</w:t>
      </w:r>
      <w:r>
        <w:rPr>
          <w:rFonts w:ascii="Roboto-Regular" w:hAnsi="Roboto-Regular"/>
          <w:b/>
          <w:bCs/>
          <w:sz w:val="21"/>
          <w:szCs w:val="21"/>
        </w:rPr>
        <w:t xml:space="preserve"> : </w:t>
      </w:r>
      <w:r>
        <w:rPr>
          <w:rFonts w:ascii="Roboto-Regular" w:hAnsi="Roboto-Regular"/>
          <w:sz w:val="21"/>
          <w:szCs w:val="21"/>
        </w:rPr>
        <w:t>Box-Mode</w:t>
      </w:r>
      <w:r w:rsidR="00E21FE4">
        <w:rPr>
          <w:rFonts w:ascii="Roboto-Regular" w:hAnsi="Roboto-Regular"/>
          <w:sz w:val="21"/>
          <w:szCs w:val="21"/>
        </w:rPr>
        <w:t>l</w:t>
      </w:r>
      <w:r>
        <w:rPr>
          <w:rFonts w:ascii="Roboto-Regular" w:hAnsi="Roboto-Regular"/>
          <w:sz w:val="21"/>
          <w:szCs w:val="21"/>
        </w:rPr>
        <w:t xml:space="preserve"> , Flex-Model , Grid-Model, Web – Page Styling</w:t>
      </w:r>
    </w:p>
    <w:p w14:paraId="53DEB9A1" w14:textId="2F718E46" w:rsidR="005D69F7" w:rsidRPr="005D69F7" w:rsidRDefault="00670B3C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A314F" wp14:editId="16138F7C">
                <wp:simplePos x="0" y="0"/>
                <wp:positionH relativeFrom="margin">
                  <wp:posOffset>-274320</wp:posOffset>
                </wp:positionH>
                <wp:positionV relativeFrom="paragraph">
                  <wp:posOffset>279400</wp:posOffset>
                </wp:positionV>
                <wp:extent cx="6545580" cy="3124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9EED9" w14:textId="7021F78D" w:rsidR="00670B3C" w:rsidRPr="00EE01FD" w:rsidRDefault="00670B3C" w:rsidP="00670B3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314F" id="Rectangle 23" o:spid="_x0000_s1029" style="position:absolute;left:0;text-align:left;margin-left:-21.6pt;margin-top:22pt;width:515.4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" fillcolor="#00b0f0" strokecolor="#00b0f0" strokeweight="1pt">
                <v:textbox>
                  <w:txbxContent>
                    <w:p w14:paraId="2D19EED9" w14:textId="7021F78D" w:rsidR="00670B3C" w:rsidRPr="00EE01FD" w:rsidRDefault="00670B3C" w:rsidP="00670B3C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9F7" w:rsidRPr="005D69F7">
        <w:rPr>
          <w:rFonts w:ascii="Roboto-Regular" w:hAnsi="Roboto-Regular"/>
          <w:b/>
          <w:bCs/>
          <w:sz w:val="21"/>
          <w:szCs w:val="21"/>
        </w:rPr>
        <w:t>JAVASCRIPT</w:t>
      </w:r>
      <w:r w:rsidR="005D69F7">
        <w:rPr>
          <w:rFonts w:ascii="Roboto-Regular" w:hAnsi="Roboto-Regular"/>
          <w:b/>
          <w:bCs/>
          <w:sz w:val="21"/>
          <w:szCs w:val="21"/>
        </w:rPr>
        <w:t xml:space="preserve"> : </w:t>
      </w:r>
      <w:r>
        <w:rPr>
          <w:rFonts w:ascii="Roboto-Regular" w:hAnsi="Roboto-Regular"/>
          <w:sz w:val="21"/>
          <w:szCs w:val="21"/>
        </w:rPr>
        <w:t>Datatype ,</w:t>
      </w:r>
      <w:r w:rsidR="005D69F7">
        <w:rPr>
          <w:rFonts w:ascii="Roboto-Regular" w:hAnsi="Roboto-Regular"/>
          <w:sz w:val="21"/>
          <w:szCs w:val="21"/>
        </w:rPr>
        <w:t xml:space="preserve">Variables , Functions , </w:t>
      </w:r>
      <w:r>
        <w:rPr>
          <w:rFonts w:ascii="Roboto-Regular" w:hAnsi="Roboto-Regular"/>
          <w:sz w:val="21"/>
          <w:szCs w:val="21"/>
        </w:rPr>
        <w:t>Call Stack , DOM</w:t>
      </w:r>
    </w:p>
    <w:p w14:paraId="1E6EEFC7" w14:textId="1C814396" w:rsidR="00670B3C" w:rsidRDefault="00670B3C" w:rsidP="00670B3C">
      <w:pPr>
        <w:rPr>
          <w:rFonts w:ascii="Roboto-Regular" w:hAnsi="Roboto-Regular"/>
          <w:sz w:val="21"/>
          <w:szCs w:val="21"/>
        </w:rPr>
      </w:pPr>
    </w:p>
    <w:p w14:paraId="73331E29" w14:textId="337786FC" w:rsidR="00670B3C" w:rsidRDefault="00670B3C" w:rsidP="00670B3C">
      <w:pPr>
        <w:rPr>
          <w:rFonts w:ascii="Roboto-Regular" w:hAnsi="Roboto-Regular"/>
          <w:b/>
          <w:bCs/>
          <w:sz w:val="21"/>
          <w:szCs w:val="21"/>
        </w:rPr>
      </w:pPr>
    </w:p>
    <w:p w14:paraId="0B822DCB" w14:textId="0EB45897" w:rsidR="00670B3C" w:rsidRPr="00CE04E1" w:rsidRDefault="00670B3C" w:rsidP="00CE04E1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 w:rsidRPr="00CE04E1">
        <w:rPr>
          <w:rFonts w:ascii="Roboto-Regular" w:hAnsi="Roboto-Regular"/>
          <w:b/>
          <w:bCs/>
          <w:sz w:val="21"/>
          <w:szCs w:val="21"/>
        </w:rPr>
        <w:t xml:space="preserve">Project 1 : KIDDO APP </w:t>
      </w:r>
    </w:p>
    <w:p w14:paraId="593B7237" w14:textId="293C7D0D" w:rsidR="00CE04E1" w:rsidRPr="00CE04E1" w:rsidRDefault="00670B3C" w:rsidP="00670B3C">
      <w:pPr>
        <w:spacing w:line="240" w:lineRule="auto"/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sz w:val="21"/>
          <w:szCs w:val="21"/>
        </w:rPr>
        <w:t xml:space="preserve">It is Android App Which is Developed During my Polytechnic college </w:t>
      </w:r>
      <w:r w:rsidR="00CE04E1">
        <w:rPr>
          <w:rFonts w:ascii="Roboto-Regular" w:hAnsi="Roboto-Regular"/>
          <w:sz w:val="21"/>
          <w:szCs w:val="21"/>
        </w:rPr>
        <w:t>Duration. The</w:t>
      </w:r>
      <w:r>
        <w:rPr>
          <w:rFonts w:ascii="Roboto-Regular" w:hAnsi="Roboto-Regular"/>
          <w:sz w:val="21"/>
          <w:szCs w:val="21"/>
        </w:rPr>
        <w:t xml:space="preserve"> Java is the primary language used to develop the application and XML is used to design interface of the </w:t>
      </w:r>
      <w:r w:rsidR="00CE04E1">
        <w:rPr>
          <w:rFonts w:ascii="Roboto-Regular" w:hAnsi="Roboto-Regular"/>
          <w:sz w:val="21"/>
          <w:szCs w:val="21"/>
        </w:rPr>
        <w:t>application.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 xml:space="preserve"> Tools Used</w:t>
      </w:r>
      <w:r w:rsidR="00CE04E1">
        <w:rPr>
          <w:rFonts w:ascii="Roboto-Regular" w:hAnsi="Roboto-Regular"/>
          <w:sz w:val="21"/>
          <w:szCs w:val="21"/>
        </w:rPr>
        <w:t xml:space="preserve"> </w:t>
      </w:r>
      <w:r w:rsidR="00CE04E1">
        <w:rPr>
          <w:rFonts w:ascii="Roboto-Regular" w:hAnsi="Roboto-Regular"/>
          <w:b/>
          <w:bCs/>
          <w:sz w:val="21"/>
          <w:szCs w:val="21"/>
        </w:rPr>
        <w:t>:</w:t>
      </w:r>
      <w:r w:rsidR="00CE04E1" w:rsidRPr="00CE04E1">
        <w:rPr>
          <w:rFonts w:ascii="Roboto-Regular" w:hAnsi="Roboto-Regular"/>
          <w:sz w:val="21"/>
          <w:szCs w:val="21"/>
        </w:rPr>
        <w:t xml:space="preserve"> Android Studio IDE</w:t>
      </w:r>
    </w:p>
    <w:p w14:paraId="2ACA09F4" w14:textId="18768334" w:rsidR="00CE04E1" w:rsidRPr="00CE04E1" w:rsidRDefault="00670B3C" w:rsidP="00CE04E1">
      <w:pPr>
        <w:pStyle w:val="ListParagraph"/>
        <w:numPr>
          <w:ilvl w:val="0"/>
          <w:numId w:val="8"/>
        </w:numPr>
        <w:rPr>
          <w:rFonts w:ascii="Roboto-Regular" w:hAnsi="Roboto-Regular"/>
          <w:b/>
          <w:bCs/>
          <w:sz w:val="21"/>
          <w:szCs w:val="21"/>
        </w:rPr>
      </w:pPr>
      <w:r w:rsidRPr="00CE04E1">
        <w:rPr>
          <w:rFonts w:ascii="Roboto-Regular" w:hAnsi="Roboto-Regular"/>
          <w:b/>
          <w:bCs/>
          <w:sz w:val="21"/>
          <w:szCs w:val="21"/>
        </w:rPr>
        <w:t>Project 2 :</w:t>
      </w:r>
      <w:r w:rsidR="00672E10">
        <w:rPr>
          <w:rFonts w:ascii="Roboto-Regular" w:hAnsi="Roboto-Regular"/>
          <w:b/>
          <w:bCs/>
          <w:sz w:val="21"/>
          <w:szCs w:val="21"/>
        </w:rPr>
        <w:t xml:space="preserve"> </w:t>
      </w:r>
      <w:hyperlink r:id="rId13" w:history="1">
        <w:r w:rsidR="00672E10" w:rsidRPr="00672E10">
          <w:rPr>
            <w:rStyle w:val="Hyperlink"/>
            <w:rFonts w:ascii="Roboto-Regular" w:hAnsi="Roboto-Regular"/>
            <w:b/>
            <w:bCs/>
            <w:sz w:val="21"/>
            <w:szCs w:val="21"/>
          </w:rPr>
          <w:t>HmBox2023 Webapp</w:t>
        </w:r>
      </w:hyperlink>
    </w:p>
    <w:p w14:paraId="01DC1E93" w14:textId="43E842E4" w:rsidR="00CE04E1" w:rsidRDefault="00670B3C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b/>
          <w:bCs/>
          <w:sz w:val="21"/>
          <w:szCs w:val="21"/>
        </w:rPr>
        <w:t xml:space="preserve"> </w:t>
      </w:r>
      <w:r w:rsidR="00CE04E1">
        <w:rPr>
          <w:rFonts w:ascii="Roboto-Regular" w:hAnsi="Roboto-Regular"/>
          <w:sz w:val="21"/>
          <w:szCs w:val="21"/>
        </w:rPr>
        <w:t>The tiffin service webapp facilitates the platform which is available for ordering and delivering of home cooked meals and tiffin service.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 xml:space="preserve"> Tools Used</w:t>
      </w:r>
      <w:r w:rsidR="00CE04E1" w:rsidRPr="00CE04E1">
        <w:rPr>
          <w:rFonts w:ascii="Roboto-Regular" w:hAnsi="Roboto-Regular"/>
          <w:sz w:val="21"/>
          <w:szCs w:val="21"/>
        </w:rPr>
        <w:t xml:space="preserve"> 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>:</w:t>
      </w:r>
      <w:r w:rsidR="00CE04E1" w:rsidRPr="00CE04E1">
        <w:rPr>
          <w:rFonts w:ascii="Roboto-Regular" w:hAnsi="Roboto-Regular"/>
          <w:sz w:val="21"/>
          <w:szCs w:val="21"/>
        </w:rPr>
        <w:t xml:space="preserve"> </w:t>
      </w:r>
      <w:r w:rsidR="00CE04E1">
        <w:rPr>
          <w:rFonts w:ascii="Roboto-Regular" w:hAnsi="Roboto-Regular"/>
          <w:sz w:val="21"/>
          <w:szCs w:val="21"/>
        </w:rPr>
        <w:t>Html, Css ,</w:t>
      </w:r>
      <w:r w:rsidR="00073E61">
        <w:rPr>
          <w:rFonts w:ascii="Roboto-Regular" w:hAnsi="Roboto-Regular"/>
          <w:sz w:val="21"/>
          <w:szCs w:val="21"/>
        </w:rPr>
        <w:t>JS</w:t>
      </w:r>
      <w:r w:rsidR="00CE04E1">
        <w:rPr>
          <w:rFonts w:ascii="Roboto-Regular" w:hAnsi="Roboto-Regular"/>
          <w:sz w:val="21"/>
          <w:szCs w:val="21"/>
        </w:rPr>
        <w:t xml:space="preserve"> , Php ,PhpMyadmin , Xampp.</w:t>
      </w:r>
    </w:p>
    <w:p w14:paraId="4B56B9BF" w14:textId="7E2DB4B0" w:rsidR="00073E61" w:rsidRDefault="00073E61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9AD83" wp14:editId="7F150501">
                <wp:simplePos x="0" y="0"/>
                <wp:positionH relativeFrom="column">
                  <wp:posOffset>-167640</wp:posOffset>
                </wp:positionH>
                <wp:positionV relativeFrom="paragraph">
                  <wp:posOffset>63500</wp:posOffset>
                </wp:positionV>
                <wp:extent cx="640080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4E1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5pt" to="490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2B2120" w14:textId="699C1ED7" w:rsidR="00073E61" w:rsidRDefault="00CE04E1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sz w:val="21"/>
          <w:szCs w:val="21"/>
        </w:rPr>
        <w:t xml:space="preserve">Date : </w:t>
      </w:r>
      <w:r w:rsidR="00073E61">
        <w:rPr>
          <w:rFonts w:ascii="Roboto-Regular" w:hAnsi="Roboto-Regular"/>
          <w:sz w:val="21"/>
          <w:szCs w:val="21"/>
        </w:rPr>
        <w:t>11/09/2023</w:t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  <w:t>Amol Pawar</w:t>
      </w:r>
    </w:p>
    <w:p w14:paraId="2558171E" w14:textId="1E190CF0" w:rsidR="00073E61" w:rsidRPr="00CE04E1" w:rsidRDefault="00073E61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sz w:val="21"/>
          <w:szCs w:val="21"/>
        </w:rPr>
        <w:t>Place : Pune</w:t>
      </w:r>
    </w:p>
    <w:sectPr w:rsidR="00073E61" w:rsidRPr="00CE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7D0716"/>
    <w:multiLevelType w:val="hybridMultilevel"/>
    <w:tmpl w:val="143EF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BF5"/>
    <w:multiLevelType w:val="multilevel"/>
    <w:tmpl w:val="06821C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9F19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F67DB2"/>
    <w:multiLevelType w:val="hybridMultilevel"/>
    <w:tmpl w:val="C3F0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22E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9B5DF3"/>
    <w:multiLevelType w:val="multilevel"/>
    <w:tmpl w:val="4A7013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F77D5A"/>
    <w:multiLevelType w:val="multilevel"/>
    <w:tmpl w:val="71A2B1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A3F35F1"/>
    <w:multiLevelType w:val="multilevel"/>
    <w:tmpl w:val="E22EA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743720"/>
    <w:multiLevelType w:val="hybridMultilevel"/>
    <w:tmpl w:val="27F8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45638"/>
    <w:multiLevelType w:val="hybridMultilevel"/>
    <w:tmpl w:val="DD34C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557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E0"/>
    <w:rsid w:val="00073E61"/>
    <w:rsid w:val="004E58AD"/>
    <w:rsid w:val="00541E74"/>
    <w:rsid w:val="005D69F7"/>
    <w:rsid w:val="00670B3C"/>
    <w:rsid w:val="00672E10"/>
    <w:rsid w:val="00694B63"/>
    <w:rsid w:val="0083388A"/>
    <w:rsid w:val="00C50186"/>
    <w:rsid w:val="00C911E0"/>
    <w:rsid w:val="00CA43D3"/>
    <w:rsid w:val="00CD3CDB"/>
    <w:rsid w:val="00CE04E1"/>
    <w:rsid w:val="00DF6D6D"/>
    <w:rsid w:val="00E21FE4"/>
    <w:rsid w:val="00E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1BE7"/>
  <w15:chartTrackingRefBased/>
  <w15:docId w15:val="{BF8CBCCD-E8B8-4509-8614-AEB7733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E0"/>
    <w:rPr>
      <w:color w:val="605E5C"/>
      <w:shd w:val="clear" w:color="auto" w:fill="E1DFDD"/>
    </w:rPr>
  </w:style>
  <w:style w:type="paragraph" w:customStyle="1" w:styleId="Default">
    <w:name w:val="Default"/>
    <w:rsid w:val="00CD3CD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amolpawar@gmail.com" TargetMode="External"/><Relationship Id="rId13" Type="http://schemas.openxmlformats.org/officeDocument/2006/relationships/hyperlink" Target="http://hmbox2023.great-site.net/?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24Am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6</cp:revision>
  <dcterms:created xsi:type="dcterms:W3CDTF">2023-09-11T01:02:00Z</dcterms:created>
  <dcterms:modified xsi:type="dcterms:W3CDTF">2023-09-14T16:01:00Z</dcterms:modified>
</cp:coreProperties>
</file>