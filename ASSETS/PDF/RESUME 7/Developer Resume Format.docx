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333" w:tblpY="-317"/>
        <w:tblW w:w="1162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5"/>
        <w:gridCol w:w="3543"/>
        <w:gridCol w:w="330"/>
        <w:gridCol w:w="6616"/>
      </w:tblGrid>
      <w:tr w:rsidR="00147B13" w14:paraId="61EFED18" w14:textId="77777777" w:rsidTr="00E85B63">
        <w:trPr>
          <w:gridBefore w:val="1"/>
          <w:wBefore w:w="1135" w:type="dxa"/>
          <w:trHeight w:val="3064"/>
        </w:trPr>
        <w:tc>
          <w:tcPr>
            <w:tcW w:w="3543" w:type="dxa"/>
            <w:vAlign w:val="bottom"/>
          </w:tcPr>
          <w:p w14:paraId="7E1B3227" w14:textId="6B0E34B2" w:rsidR="00147B13" w:rsidRDefault="00AB5659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087692" wp14:editId="43D228B0">
                      <wp:simplePos x="0" y="0"/>
                      <wp:positionH relativeFrom="column">
                        <wp:posOffset>-264160</wp:posOffset>
                      </wp:positionH>
                      <wp:positionV relativeFrom="paragraph">
                        <wp:posOffset>256540</wp:posOffset>
                      </wp:positionV>
                      <wp:extent cx="1485900" cy="1615440"/>
                      <wp:effectExtent l="0" t="0" r="19050" b="22860"/>
                      <wp:wrapNone/>
                      <wp:docPr id="98916924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1615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C8A190" w14:textId="32279AD9" w:rsidR="00AB5659" w:rsidRPr="00AB5659" w:rsidRDefault="00E53348" w:rsidP="00AB5659">
                                  <w:pPr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Paste y</w:t>
                                  </w:r>
                                  <w:r w:rsidR="00AB5659">
                                    <w:rPr>
                                      <w:lang w:val="en-IN"/>
                                    </w:rPr>
                                    <w:t>our photo</w:t>
                                  </w:r>
                                  <w:r>
                                    <w:rPr>
                                      <w:lang w:val="en-IN"/>
                                    </w:rPr>
                                    <w:t xml:space="preserve">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87692" id="Rectangle 1" o:spid="_x0000_s1026" style="position:absolute;margin-left:-20.8pt;margin-top:20.2pt;width:117pt;height:1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" fillcolor="#94b6d2 [3204]" strokecolor="#345c7d [1604]" strokeweight="1pt">
                      <v:textbox>
                        <w:txbxContent>
                          <w:p w14:paraId="44C8A190" w14:textId="32279AD9" w:rsidR="00AB5659" w:rsidRPr="00AB5659" w:rsidRDefault="00E53348" w:rsidP="00AB565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Paste y</w:t>
                            </w:r>
                            <w:r w:rsidR="00AB5659">
                              <w:rPr>
                                <w:lang w:val="en-IN"/>
                              </w:rPr>
                              <w:t>our photo</w:t>
                            </w:r>
                            <w:r>
                              <w:rPr>
                                <w:lang w:val="en-IN"/>
                              </w:rPr>
                              <w:t xml:space="preserve"> here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30" w:type="dxa"/>
          </w:tcPr>
          <w:p w14:paraId="7460018B" w14:textId="77777777" w:rsidR="00147B13" w:rsidRDefault="00147B13">
            <w:pPr>
              <w:tabs>
                <w:tab w:val="left" w:pos="990"/>
              </w:tabs>
            </w:pPr>
          </w:p>
        </w:tc>
        <w:tc>
          <w:tcPr>
            <w:tcW w:w="6616" w:type="dxa"/>
            <w:vAlign w:val="bottom"/>
          </w:tcPr>
          <w:p w14:paraId="2228299C" w14:textId="78E06ECE" w:rsidR="00147B13" w:rsidRPr="00B860B9" w:rsidRDefault="00AB5659">
            <w:pPr>
              <w:pStyle w:val="Title"/>
              <w:rPr>
                <w:color w:val="548AB7" w:themeColor="accent1" w:themeShade="BF"/>
                <w:sz w:val="56"/>
                <w:szCs w:val="56"/>
              </w:rPr>
            </w:pPr>
            <w:r w:rsidRPr="00B860B9">
              <w:rPr>
                <w:color w:val="548AB7" w:themeColor="accent1" w:themeShade="BF"/>
                <w:sz w:val="56"/>
                <w:szCs w:val="56"/>
              </w:rPr>
              <w:t>Your Name</w:t>
            </w:r>
          </w:p>
          <w:p w14:paraId="79D0FFBD" w14:textId="3BFF53CF" w:rsidR="00147B13" w:rsidRDefault="00EC4A26">
            <w:pPr>
              <w:pStyle w:val="Subtitle"/>
              <w:rPr>
                <w:rFonts w:ascii="Microsoft PhagsPa" w:hAnsi="Microsoft PhagsPa"/>
                <w:b/>
                <w:bCs/>
                <w:u w:val="single"/>
              </w:rPr>
            </w:pPr>
            <w:r w:rsidRPr="00E53348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pacing w:val="69"/>
                <w:w w:val="54"/>
                <w:sz w:val="28"/>
                <w:szCs w:val="24"/>
                <w:u w:val="single"/>
              </w:rPr>
              <w:t>Java Develope</w:t>
            </w:r>
            <w:r w:rsidRPr="00E53348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pacing w:val="7"/>
                <w:w w:val="54"/>
                <w:sz w:val="28"/>
                <w:szCs w:val="24"/>
                <w:u w:val="single"/>
              </w:rPr>
              <w:t>r</w:t>
            </w:r>
          </w:p>
        </w:tc>
      </w:tr>
      <w:tr w:rsidR="00147B13" w14:paraId="41761BBC" w14:textId="77777777" w:rsidTr="00E85B63">
        <w:trPr>
          <w:trHeight w:val="10584"/>
        </w:trPr>
        <w:tc>
          <w:tcPr>
            <w:tcW w:w="4678" w:type="dxa"/>
            <w:gridSpan w:val="2"/>
          </w:tcPr>
          <w:p w14:paraId="3E7B1AED" w14:textId="31779F61" w:rsidR="00147B13" w:rsidRDefault="00000000" w:rsidP="00B860B9">
            <w:pPr>
              <w:pStyle w:val="Heading3"/>
              <w:spacing w:after="0"/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</w:rPr>
            </w:pPr>
            <w:sdt>
              <w:sdtPr>
                <w:id w:val="-1954003311"/>
                <w:placeholder>
                  <w:docPart w:val="73D9E37CCAC1412E958099E50F21CA1C"/>
                </w:placeholder>
                <w:temporary/>
                <w:showingPlcHdr/>
                <w15:appearance w15:val="hidden"/>
              </w:sdtPr>
              <w:sdtContent>
                <w:r w:rsidR="00EC4A26">
                  <w:rPr>
                    <w:u w:val="single"/>
                  </w:rPr>
                  <w:t>Contact</w:t>
                </w:r>
              </w:sdtContent>
            </w:sdt>
            <w:r w:rsidR="00327C3E">
              <w:t>:</w:t>
            </w:r>
          </w:p>
          <w:p w14:paraId="13C4DCFA" w14:textId="3F5B5E5E" w:rsidR="00147B13" w:rsidRPr="00327C3E" w:rsidRDefault="00327C3E" w:rsidP="006A7C83">
            <w:pPr>
              <w:pStyle w:val="Heading3"/>
              <w:spacing w:after="0"/>
              <w:rPr>
                <w:sz w:val="24"/>
              </w:rPr>
            </w:pPr>
            <w:r w:rsidRPr="00327C3E">
              <w:rPr>
                <w:b w:val="0"/>
                <w:caps w:val="0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EMAIL: </w:t>
            </w:r>
          </w:p>
          <w:p w14:paraId="025E255C" w14:textId="0AED7716" w:rsidR="00147B13" w:rsidRDefault="00C80807" w:rsidP="006A7C83">
            <w:pPr>
              <w:rPr>
                <w:sz w:val="24"/>
                <w:szCs w:val="24"/>
              </w:rPr>
            </w:pPr>
            <w:r w:rsidRPr="00327C3E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MOBILE</w:t>
            </w:r>
            <w:r w:rsidRPr="00327C3E">
              <w:rPr>
                <w:sz w:val="24"/>
                <w:szCs w:val="24"/>
              </w:rPr>
              <w:t>:</w:t>
            </w:r>
          </w:p>
          <w:p w14:paraId="0E39088A" w14:textId="79F9EEE5" w:rsidR="007E500B" w:rsidRPr="00327C3E" w:rsidRDefault="007E5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Address:</w:t>
            </w:r>
          </w:p>
          <w:p w14:paraId="70CBF949" w14:textId="7C3E7479" w:rsidR="00147B13" w:rsidRPr="00DF6B52" w:rsidRDefault="00C80807">
            <w:r w:rsidRPr="00327C3E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LinkedIn</w:t>
            </w:r>
            <w:r w:rsidR="00327C3E" w:rsidRPr="00327C3E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id</w:t>
            </w:r>
            <w:r w:rsidR="00EC4A26" w:rsidRPr="00327C3E">
              <w:rPr>
                <w:sz w:val="24"/>
                <w:szCs w:val="24"/>
              </w:rPr>
              <w:t>:</w:t>
            </w:r>
            <w:r w:rsidR="00EC4A26" w:rsidRPr="00327C3E">
              <w:rPr>
                <w:rStyle w:val="Heading2Char"/>
                <w:rFonts w:ascii="Segoe UI" w:hAnsi="Segoe UI" w:cs="Segoe UI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5C274E92" w14:textId="1AFD8635" w:rsidR="00147B13" w:rsidRPr="00327C3E" w:rsidRDefault="00EC4A26" w:rsidP="00C821D7">
            <w:pPr>
              <w:ind w:right="-406"/>
              <w:rPr>
                <w:sz w:val="24"/>
                <w:szCs w:val="24"/>
              </w:rPr>
            </w:pPr>
            <w:r w:rsidRPr="00327C3E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Git-hub</w:t>
            </w:r>
            <w:r w:rsidRPr="00327C3E">
              <w:rPr>
                <w:sz w:val="24"/>
                <w:szCs w:val="24"/>
              </w:rPr>
              <w:t xml:space="preserve">: </w:t>
            </w:r>
          </w:p>
          <w:p w14:paraId="6AFE1AEB" w14:textId="77777777" w:rsidR="00147B13" w:rsidRDefault="00EC4A26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TECHNICAL SKILLS:</w:t>
            </w:r>
          </w:p>
          <w:p w14:paraId="57A40F1E" w14:textId="77777777" w:rsidR="004A4E2A" w:rsidRPr="00705D21" w:rsidRDefault="004A4E2A" w:rsidP="008F18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705D21">
              <w:rPr>
                <w:b/>
                <w:bCs/>
                <w:sz w:val="24"/>
                <w:szCs w:val="24"/>
              </w:rPr>
              <w:t>Java</w:t>
            </w:r>
          </w:p>
          <w:p w14:paraId="245498BB" w14:textId="46D24157" w:rsidR="004A4E2A" w:rsidRPr="004A4E2A" w:rsidRDefault="004A4E2A" w:rsidP="008F1864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4"/>
                <w:szCs w:val="24"/>
              </w:rPr>
            </w:pPr>
            <w:r w:rsidRPr="00A15456">
              <w:rPr>
                <w:b/>
                <w:bCs/>
                <w:sz w:val="24"/>
                <w:szCs w:val="24"/>
              </w:rPr>
              <w:t>Statement:</w:t>
            </w:r>
            <w:r w:rsidRPr="004A4E2A">
              <w:rPr>
                <w:sz w:val="24"/>
                <w:szCs w:val="24"/>
              </w:rPr>
              <w:t xml:space="preserve"> Looping, Decision Making</w:t>
            </w:r>
            <w:r w:rsidR="00C16C5B">
              <w:rPr>
                <w:sz w:val="24"/>
                <w:szCs w:val="24"/>
              </w:rPr>
              <w:t xml:space="preserve">, Static and </w:t>
            </w:r>
            <w:r w:rsidR="009E0E6A">
              <w:rPr>
                <w:sz w:val="24"/>
                <w:szCs w:val="24"/>
              </w:rPr>
              <w:t>Non-Static</w:t>
            </w:r>
          </w:p>
          <w:p w14:paraId="5C73F84D" w14:textId="77777777" w:rsidR="004A4E2A" w:rsidRPr="004A4E2A" w:rsidRDefault="004A4E2A" w:rsidP="008F1864">
            <w:pPr>
              <w:pStyle w:val="ListParagraph"/>
              <w:numPr>
                <w:ilvl w:val="1"/>
                <w:numId w:val="1"/>
              </w:numPr>
              <w:spacing w:before="15"/>
              <w:ind w:right="-690"/>
              <w:rPr>
                <w:sz w:val="24"/>
                <w:szCs w:val="24"/>
              </w:rPr>
            </w:pPr>
            <w:r w:rsidRPr="00A15456">
              <w:rPr>
                <w:b/>
                <w:bCs/>
                <w:sz w:val="24"/>
                <w:szCs w:val="24"/>
              </w:rPr>
              <w:t>OOPs:</w:t>
            </w:r>
            <w:r w:rsidRPr="004A4E2A">
              <w:rPr>
                <w:sz w:val="24"/>
                <w:szCs w:val="24"/>
              </w:rPr>
              <w:t xml:space="preserve"> Encapsulation, Inheritance, Polymorphism, Abstraction</w:t>
            </w:r>
          </w:p>
          <w:p w14:paraId="68098EEB" w14:textId="0B3C3080" w:rsidR="004A4E2A" w:rsidRPr="005C3FD9" w:rsidRDefault="00501DEB" w:rsidP="008F1864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Wrapper classes, </w:t>
            </w:r>
            <w:r w:rsidR="004A4E2A" w:rsidRPr="005C3FD9">
              <w:rPr>
                <w:sz w:val="24"/>
                <w:szCs w:val="24"/>
              </w:rPr>
              <w:t>Exception handling</w:t>
            </w:r>
          </w:p>
          <w:p w14:paraId="4E02CD4E" w14:textId="54613ADB" w:rsidR="004A4E2A" w:rsidRPr="00804637" w:rsidRDefault="004A4E2A" w:rsidP="00D678E2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4"/>
                <w:szCs w:val="24"/>
              </w:rPr>
            </w:pPr>
            <w:r w:rsidRPr="00804637">
              <w:rPr>
                <w:sz w:val="24"/>
                <w:szCs w:val="24"/>
              </w:rPr>
              <w:t>Collection Framework</w:t>
            </w:r>
            <w:r w:rsidR="00192387" w:rsidRPr="00804637">
              <w:rPr>
                <w:sz w:val="24"/>
                <w:szCs w:val="24"/>
              </w:rPr>
              <w:t>, String</w:t>
            </w:r>
            <w:r w:rsidR="00804637" w:rsidRPr="00804637">
              <w:rPr>
                <w:sz w:val="24"/>
                <w:szCs w:val="24"/>
              </w:rPr>
              <w:t>,</w:t>
            </w:r>
            <w:r w:rsidR="00794F6A">
              <w:rPr>
                <w:sz w:val="24"/>
                <w:szCs w:val="24"/>
              </w:rPr>
              <w:t xml:space="preserve"> </w:t>
            </w:r>
            <w:r w:rsidRPr="00804637">
              <w:rPr>
                <w:sz w:val="24"/>
                <w:szCs w:val="24"/>
              </w:rPr>
              <w:t>Multi-Threading</w:t>
            </w:r>
          </w:p>
          <w:p w14:paraId="5C8B0A5E" w14:textId="77777777" w:rsidR="004A4E2A" w:rsidRDefault="004A4E2A" w:rsidP="008F1864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4"/>
                <w:szCs w:val="24"/>
              </w:rPr>
            </w:pPr>
            <w:r w:rsidRPr="00ED2785">
              <w:rPr>
                <w:b/>
                <w:bCs/>
                <w:sz w:val="24"/>
                <w:szCs w:val="24"/>
              </w:rPr>
              <w:t>Java Tools</w:t>
            </w:r>
            <w:r w:rsidRPr="004A4E2A">
              <w:rPr>
                <w:sz w:val="24"/>
                <w:szCs w:val="24"/>
              </w:rPr>
              <w:t>: Edit +, Eclipse</w:t>
            </w:r>
          </w:p>
          <w:p w14:paraId="21FDFB80" w14:textId="77777777" w:rsidR="008F1864" w:rsidRPr="009A230A" w:rsidRDefault="008F1864" w:rsidP="008F18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9A230A">
              <w:rPr>
                <w:b/>
                <w:bCs/>
                <w:sz w:val="24"/>
                <w:szCs w:val="24"/>
              </w:rPr>
              <w:t>SQL: RDBMS:</w:t>
            </w:r>
          </w:p>
          <w:p w14:paraId="28A3FB78" w14:textId="767BD081" w:rsidR="008F1864" w:rsidRPr="009A230A" w:rsidRDefault="008F1864" w:rsidP="00F078E0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4"/>
                <w:szCs w:val="24"/>
              </w:rPr>
            </w:pPr>
            <w:r w:rsidRPr="00A15456">
              <w:rPr>
                <w:b/>
                <w:bCs/>
                <w:sz w:val="24"/>
                <w:szCs w:val="24"/>
              </w:rPr>
              <w:t>Relational Model</w:t>
            </w:r>
            <w:r w:rsidR="009A230A" w:rsidRPr="00A15456">
              <w:rPr>
                <w:b/>
                <w:bCs/>
                <w:sz w:val="24"/>
                <w:szCs w:val="24"/>
              </w:rPr>
              <w:t>:</w:t>
            </w:r>
            <w:r w:rsidR="009A230A" w:rsidRPr="009A230A">
              <w:rPr>
                <w:sz w:val="24"/>
                <w:szCs w:val="24"/>
              </w:rPr>
              <w:t xml:space="preserve"> Operators</w:t>
            </w:r>
          </w:p>
          <w:p w14:paraId="35F2EFAE" w14:textId="77777777" w:rsidR="008F1864" w:rsidRPr="009A230A" w:rsidRDefault="008F1864" w:rsidP="008F1864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4"/>
                <w:szCs w:val="24"/>
              </w:rPr>
            </w:pPr>
            <w:r w:rsidRPr="00A15456">
              <w:rPr>
                <w:b/>
                <w:bCs/>
                <w:sz w:val="24"/>
                <w:szCs w:val="24"/>
              </w:rPr>
              <w:t>Functions:</w:t>
            </w:r>
            <w:r w:rsidRPr="009A230A">
              <w:rPr>
                <w:sz w:val="24"/>
                <w:szCs w:val="24"/>
              </w:rPr>
              <w:t xml:space="preserve"> Aggregate, Single </w:t>
            </w:r>
          </w:p>
          <w:p w14:paraId="43E1ABD2" w14:textId="77777777" w:rsidR="008F1864" w:rsidRPr="009A230A" w:rsidRDefault="008F1864" w:rsidP="008F1864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4"/>
                <w:szCs w:val="24"/>
              </w:rPr>
            </w:pPr>
            <w:r w:rsidRPr="00A15456">
              <w:rPr>
                <w:b/>
                <w:bCs/>
                <w:sz w:val="24"/>
                <w:szCs w:val="24"/>
              </w:rPr>
              <w:t>Sub Query:</w:t>
            </w:r>
            <w:r w:rsidRPr="009A230A">
              <w:rPr>
                <w:sz w:val="24"/>
                <w:szCs w:val="24"/>
              </w:rPr>
              <w:t xml:space="preserve"> Nested, Co-related</w:t>
            </w:r>
          </w:p>
          <w:p w14:paraId="2B922E11" w14:textId="495A81EE" w:rsidR="008F1864" w:rsidRPr="00A15456" w:rsidRDefault="008F1864" w:rsidP="00E80FD7">
            <w:pPr>
              <w:pStyle w:val="ListParagraph"/>
              <w:numPr>
                <w:ilvl w:val="1"/>
                <w:numId w:val="1"/>
              </w:numPr>
              <w:spacing w:before="15"/>
              <w:rPr>
                <w:b/>
                <w:bCs/>
                <w:sz w:val="24"/>
                <w:szCs w:val="24"/>
              </w:rPr>
            </w:pPr>
            <w:r w:rsidRPr="00A15456">
              <w:rPr>
                <w:b/>
                <w:bCs/>
                <w:sz w:val="24"/>
                <w:szCs w:val="24"/>
              </w:rPr>
              <w:t>Joins</w:t>
            </w:r>
            <w:r w:rsidR="009A230A" w:rsidRPr="00A15456">
              <w:rPr>
                <w:b/>
                <w:bCs/>
                <w:sz w:val="24"/>
                <w:szCs w:val="24"/>
              </w:rPr>
              <w:t xml:space="preserve"> &amp; Normalization</w:t>
            </w:r>
          </w:p>
          <w:p w14:paraId="334E3200" w14:textId="77777777" w:rsidR="00705D21" w:rsidRPr="00705D21" w:rsidRDefault="00705D21" w:rsidP="008F18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705D21">
              <w:rPr>
                <w:b/>
                <w:bCs/>
                <w:sz w:val="24"/>
                <w:szCs w:val="24"/>
              </w:rPr>
              <w:t>Web Tech</w:t>
            </w:r>
          </w:p>
          <w:p w14:paraId="7D2F09D7" w14:textId="4DCE263C" w:rsidR="006A7C83" w:rsidRPr="006A7C83" w:rsidRDefault="006A7C83" w:rsidP="008F1864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4"/>
                <w:szCs w:val="24"/>
              </w:rPr>
            </w:pPr>
            <w:r w:rsidRPr="00A15456">
              <w:rPr>
                <w:b/>
                <w:bCs/>
                <w:sz w:val="24"/>
                <w:szCs w:val="24"/>
              </w:rPr>
              <w:t>HTML</w:t>
            </w:r>
            <w:r w:rsidR="00D0733F">
              <w:rPr>
                <w:sz w:val="24"/>
                <w:szCs w:val="24"/>
              </w:rPr>
              <w:t xml:space="preserve">: </w:t>
            </w:r>
            <w:r w:rsidRPr="006A7C83">
              <w:rPr>
                <w:sz w:val="24"/>
                <w:szCs w:val="24"/>
              </w:rPr>
              <w:t>Webpage</w:t>
            </w:r>
            <w:r w:rsidR="00D0733F">
              <w:rPr>
                <w:sz w:val="24"/>
                <w:szCs w:val="24"/>
              </w:rPr>
              <w:t xml:space="preserve"> S</w:t>
            </w:r>
            <w:r w:rsidRPr="006A7C83">
              <w:rPr>
                <w:sz w:val="24"/>
                <w:szCs w:val="24"/>
              </w:rPr>
              <w:t>tructur</w:t>
            </w:r>
            <w:r w:rsidR="00262D1D">
              <w:rPr>
                <w:sz w:val="24"/>
                <w:szCs w:val="24"/>
              </w:rPr>
              <w:t>ing</w:t>
            </w:r>
          </w:p>
          <w:p w14:paraId="10997CDD" w14:textId="1FF0D525" w:rsidR="006A7C83" w:rsidRPr="006A7C83" w:rsidRDefault="006A7C83" w:rsidP="008F1864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4"/>
                <w:szCs w:val="24"/>
              </w:rPr>
            </w:pPr>
            <w:r w:rsidRPr="00A15456">
              <w:rPr>
                <w:b/>
                <w:bCs/>
                <w:sz w:val="24"/>
                <w:szCs w:val="24"/>
              </w:rPr>
              <w:t>CSS</w:t>
            </w:r>
            <w:r w:rsidR="00D0733F" w:rsidRPr="00A15456">
              <w:rPr>
                <w:b/>
                <w:bCs/>
                <w:sz w:val="24"/>
                <w:szCs w:val="24"/>
              </w:rPr>
              <w:t>:</w:t>
            </w:r>
            <w:r w:rsidR="00D0733F">
              <w:rPr>
                <w:sz w:val="24"/>
                <w:szCs w:val="24"/>
              </w:rPr>
              <w:t xml:space="preserve"> </w:t>
            </w:r>
            <w:r w:rsidRPr="006A7C83">
              <w:rPr>
                <w:sz w:val="24"/>
                <w:szCs w:val="24"/>
              </w:rPr>
              <w:t>Webpage Styling</w:t>
            </w:r>
          </w:p>
          <w:p w14:paraId="6B57D238" w14:textId="646B9302" w:rsidR="006A7C83" w:rsidRPr="006A7C83" w:rsidRDefault="006A7C83" w:rsidP="008F1864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4"/>
                <w:szCs w:val="24"/>
              </w:rPr>
            </w:pPr>
            <w:r w:rsidRPr="00A15456">
              <w:rPr>
                <w:b/>
                <w:bCs/>
                <w:sz w:val="24"/>
                <w:szCs w:val="24"/>
              </w:rPr>
              <w:t>JAVA SCRIPT</w:t>
            </w:r>
            <w:r w:rsidR="00D0733F" w:rsidRPr="00A15456">
              <w:rPr>
                <w:b/>
                <w:bCs/>
                <w:sz w:val="24"/>
                <w:szCs w:val="24"/>
              </w:rPr>
              <w:t>:</w:t>
            </w:r>
            <w:r w:rsidR="00D0733F">
              <w:rPr>
                <w:sz w:val="24"/>
                <w:szCs w:val="24"/>
              </w:rPr>
              <w:t xml:space="preserve"> </w:t>
            </w:r>
            <w:r w:rsidRPr="006A7C83">
              <w:rPr>
                <w:sz w:val="24"/>
                <w:szCs w:val="24"/>
              </w:rPr>
              <w:t>Dynamic Webpages</w:t>
            </w:r>
          </w:p>
          <w:p w14:paraId="2328A76E" w14:textId="1E1853FE" w:rsidR="006A7C83" w:rsidRPr="006A7C83" w:rsidRDefault="00262D1D" w:rsidP="008F1864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Array object and Array methods</w:t>
            </w:r>
          </w:p>
          <w:p w14:paraId="69ABEED1" w14:textId="327E1385" w:rsidR="006A7C83" w:rsidRPr="006A7C83" w:rsidRDefault="00DA3286" w:rsidP="008F1864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6A7C83" w:rsidRPr="006A7C83">
              <w:rPr>
                <w:sz w:val="24"/>
                <w:szCs w:val="24"/>
              </w:rPr>
              <w:t>OM</w:t>
            </w:r>
            <w:r>
              <w:rPr>
                <w:sz w:val="24"/>
                <w:szCs w:val="24"/>
              </w:rPr>
              <w:t>&amp; DOM</w:t>
            </w:r>
            <w:r w:rsidR="006A7C83" w:rsidRPr="006A7C83">
              <w:rPr>
                <w:sz w:val="24"/>
                <w:szCs w:val="24"/>
              </w:rPr>
              <w:t xml:space="preserve"> M</w:t>
            </w:r>
            <w:r w:rsidR="003F5435">
              <w:rPr>
                <w:sz w:val="24"/>
                <w:szCs w:val="24"/>
              </w:rPr>
              <w:t>odel</w:t>
            </w:r>
          </w:p>
          <w:p w14:paraId="02684113" w14:textId="507394C8" w:rsidR="006A7C83" w:rsidRPr="001B0520" w:rsidRDefault="006A7C83" w:rsidP="008F1864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4"/>
                <w:szCs w:val="24"/>
              </w:rPr>
            </w:pPr>
            <w:r w:rsidRPr="001B0520">
              <w:rPr>
                <w:sz w:val="24"/>
                <w:szCs w:val="24"/>
              </w:rPr>
              <w:t>W</w:t>
            </w:r>
            <w:r w:rsidR="00262D1D">
              <w:rPr>
                <w:sz w:val="24"/>
                <w:szCs w:val="24"/>
              </w:rPr>
              <w:t>indow</w:t>
            </w:r>
            <w:r w:rsidRPr="001B0520">
              <w:rPr>
                <w:sz w:val="24"/>
                <w:szCs w:val="24"/>
              </w:rPr>
              <w:t xml:space="preserve"> O</w:t>
            </w:r>
            <w:r w:rsidR="004F1B65">
              <w:rPr>
                <w:sz w:val="24"/>
                <w:szCs w:val="24"/>
              </w:rPr>
              <w:t>bject</w:t>
            </w:r>
          </w:p>
          <w:p w14:paraId="749536F0" w14:textId="5789CD75" w:rsidR="006A7C83" w:rsidRPr="006A7C83" w:rsidRDefault="006A7C83" w:rsidP="008F1864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4"/>
                <w:szCs w:val="24"/>
              </w:rPr>
            </w:pPr>
            <w:r w:rsidRPr="006A7C83">
              <w:rPr>
                <w:sz w:val="24"/>
                <w:szCs w:val="24"/>
              </w:rPr>
              <w:t>C</w:t>
            </w:r>
            <w:r w:rsidR="004F1B65">
              <w:rPr>
                <w:sz w:val="24"/>
                <w:szCs w:val="24"/>
              </w:rPr>
              <w:t>all</w:t>
            </w:r>
            <w:r w:rsidRPr="006A7C83">
              <w:rPr>
                <w:sz w:val="24"/>
                <w:szCs w:val="24"/>
              </w:rPr>
              <w:t xml:space="preserve"> S</w:t>
            </w:r>
            <w:r w:rsidR="004F1B65">
              <w:rPr>
                <w:sz w:val="24"/>
                <w:szCs w:val="24"/>
              </w:rPr>
              <w:t>tack</w:t>
            </w:r>
          </w:p>
          <w:p w14:paraId="1B698882" w14:textId="54CB8D19" w:rsidR="006A7C83" w:rsidRPr="006A7C83" w:rsidRDefault="00382C3B" w:rsidP="008F1864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4"/>
                <w:szCs w:val="24"/>
              </w:rPr>
            </w:pPr>
            <w:r w:rsidRPr="006A7C83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vent </w:t>
            </w:r>
            <w:r w:rsidRPr="006A7C83">
              <w:rPr>
                <w:sz w:val="24"/>
                <w:szCs w:val="24"/>
              </w:rPr>
              <w:t>Listener</w:t>
            </w:r>
          </w:p>
          <w:p w14:paraId="3AA69C3F" w14:textId="108F4282" w:rsidR="006A7C83" w:rsidRDefault="006A7C83" w:rsidP="008F1864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4"/>
                <w:szCs w:val="24"/>
              </w:rPr>
            </w:pPr>
            <w:r w:rsidRPr="006A7C83">
              <w:rPr>
                <w:sz w:val="24"/>
                <w:szCs w:val="24"/>
              </w:rPr>
              <w:t>S</w:t>
            </w:r>
            <w:r w:rsidR="004F1B65">
              <w:rPr>
                <w:sz w:val="24"/>
                <w:szCs w:val="24"/>
              </w:rPr>
              <w:t>tring</w:t>
            </w:r>
            <w:r w:rsidR="00382C3B">
              <w:rPr>
                <w:sz w:val="24"/>
                <w:szCs w:val="24"/>
              </w:rPr>
              <w:t xml:space="preserve"> Object and </w:t>
            </w:r>
            <w:r w:rsidRPr="006A7C83">
              <w:rPr>
                <w:sz w:val="24"/>
                <w:szCs w:val="24"/>
              </w:rPr>
              <w:t>M</w:t>
            </w:r>
            <w:r w:rsidR="00382C3B">
              <w:rPr>
                <w:sz w:val="24"/>
                <w:szCs w:val="24"/>
              </w:rPr>
              <w:t>ethods</w:t>
            </w:r>
          </w:p>
          <w:p w14:paraId="02E3177A" w14:textId="29897A32" w:rsidR="00153C55" w:rsidRPr="00D460C7" w:rsidRDefault="00153C55" w:rsidP="008F1864">
            <w:pPr>
              <w:pStyle w:val="ListParagraph"/>
              <w:numPr>
                <w:ilvl w:val="0"/>
                <w:numId w:val="1"/>
              </w:numPr>
              <w:spacing w:before="15"/>
              <w:rPr>
                <w:sz w:val="24"/>
                <w:szCs w:val="24"/>
              </w:rPr>
            </w:pPr>
            <w:r w:rsidRPr="00D460C7">
              <w:rPr>
                <w:b/>
                <w:bCs/>
                <w:sz w:val="24"/>
                <w:szCs w:val="24"/>
              </w:rPr>
              <w:t>JAVA</w:t>
            </w:r>
            <w:r>
              <w:t xml:space="preserve">  </w:t>
            </w:r>
            <w:r w:rsidRPr="00D460C7">
              <w:rPr>
                <w:b/>
                <w:bCs/>
                <w:sz w:val="24"/>
                <w:szCs w:val="24"/>
              </w:rPr>
              <w:t>2 Enterprise edition (Advance Java)</w:t>
            </w:r>
          </w:p>
          <w:p w14:paraId="5D085E5D" w14:textId="77777777" w:rsidR="00153C55" w:rsidRPr="00D460C7" w:rsidRDefault="00153C55" w:rsidP="008F1864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4"/>
                <w:szCs w:val="24"/>
              </w:rPr>
            </w:pPr>
            <w:r w:rsidRPr="003F5435">
              <w:rPr>
                <w:b/>
                <w:bCs/>
                <w:sz w:val="24"/>
                <w:szCs w:val="24"/>
              </w:rPr>
              <w:t>APIs:</w:t>
            </w:r>
            <w:r w:rsidRPr="00D460C7">
              <w:rPr>
                <w:sz w:val="24"/>
                <w:szCs w:val="24"/>
              </w:rPr>
              <w:t xml:space="preserve"> JDBC, Servlets and JSP</w:t>
            </w:r>
          </w:p>
          <w:p w14:paraId="2518F4B9" w14:textId="353D166B" w:rsidR="00153C55" w:rsidRPr="00D460C7" w:rsidRDefault="00153C55" w:rsidP="008F1864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4"/>
                <w:szCs w:val="24"/>
              </w:rPr>
            </w:pPr>
            <w:r w:rsidRPr="003F5435">
              <w:rPr>
                <w:b/>
                <w:bCs/>
                <w:sz w:val="24"/>
                <w:szCs w:val="24"/>
              </w:rPr>
              <w:t>Frameworks:</w:t>
            </w:r>
            <w:r w:rsidRPr="00D460C7">
              <w:rPr>
                <w:sz w:val="24"/>
                <w:szCs w:val="24"/>
              </w:rPr>
              <w:t xml:space="preserve"> Hibernate with JPA, Springs</w:t>
            </w:r>
            <w:r w:rsidR="003F5435">
              <w:rPr>
                <w:sz w:val="24"/>
                <w:szCs w:val="24"/>
              </w:rPr>
              <w:t xml:space="preserve"> </w:t>
            </w:r>
            <w:r w:rsidRPr="00D460C7">
              <w:rPr>
                <w:sz w:val="24"/>
                <w:szCs w:val="24"/>
              </w:rPr>
              <w:t>(Spring IOC, Spring MVC &amp; Spring Boot)</w:t>
            </w:r>
          </w:p>
          <w:p w14:paraId="49712D01" w14:textId="29BF917C" w:rsidR="00153C55" w:rsidRPr="00D460C7" w:rsidRDefault="00153C55" w:rsidP="008F1864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4"/>
                <w:szCs w:val="24"/>
              </w:rPr>
            </w:pPr>
            <w:r w:rsidRPr="003F5435">
              <w:rPr>
                <w:b/>
                <w:bCs/>
                <w:sz w:val="24"/>
                <w:szCs w:val="24"/>
              </w:rPr>
              <w:t>Tool:</w:t>
            </w:r>
            <w:r w:rsidRPr="00D460C7">
              <w:rPr>
                <w:sz w:val="24"/>
                <w:szCs w:val="24"/>
              </w:rPr>
              <w:t xml:space="preserve"> MySQL Workbench, Postman, Eclipse</w:t>
            </w:r>
            <w:r w:rsidR="003F5435">
              <w:rPr>
                <w:sz w:val="24"/>
                <w:szCs w:val="24"/>
              </w:rPr>
              <w:t xml:space="preserve"> </w:t>
            </w:r>
            <w:r w:rsidRPr="00D460C7">
              <w:rPr>
                <w:sz w:val="24"/>
                <w:szCs w:val="24"/>
              </w:rPr>
              <w:t xml:space="preserve">(enterprise edition) </w:t>
            </w:r>
          </w:p>
          <w:p w14:paraId="4A579093" w14:textId="52899766" w:rsidR="00147B13" w:rsidRDefault="00EC4A26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SOFT</w:t>
            </w:r>
            <w:r w:rsidR="00A43B34">
              <w:rPr>
                <w:u w:val="single"/>
              </w:rPr>
              <w:t xml:space="preserve"> </w:t>
            </w:r>
            <w:r>
              <w:rPr>
                <w:u w:val="single"/>
              </w:rPr>
              <w:t>SKILLS:</w:t>
            </w:r>
          </w:p>
          <w:p w14:paraId="1C522B40" w14:textId="77777777" w:rsidR="00147B13" w:rsidRDefault="00EC4A26" w:rsidP="008F1864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24"/>
                <w:szCs w:val="24"/>
              </w:rPr>
              <w:t xml:space="preserve">Leadership </w:t>
            </w:r>
          </w:p>
          <w:p w14:paraId="1751F38B" w14:textId="77777777" w:rsidR="00147B13" w:rsidRDefault="00EC4A26" w:rsidP="008F1864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24"/>
                <w:szCs w:val="24"/>
              </w:rPr>
              <w:t>Team -player</w:t>
            </w:r>
          </w:p>
          <w:p w14:paraId="3DF8E54D" w14:textId="37CE8021" w:rsidR="00147B13" w:rsidRDefault="00D460C7" w:rsidP="008F1864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24"/>
                <w:szCs w:val="24"/>
              </w:rPr>
              <w:t>Analytical and logical Thinking</w:t>
            </w:r>
          </w:p>
          <w:p w14:paraId="10819198" w14:textId="77777777" w:rsidR="00147B13" w:rsidRDefault="00EC4A26" w:rsidP="008F1864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24"/>
                <w:szCs w:val="24"/>
              </w:rPr>
              <w:t>Adaptability</w:t>
            </w:r>
          </w:p>
          <w:p w14:paraId="3E962AF2" w14:textId="30F4819B" w:rsidR="00826B76" w:rsidRDefault="00826B76" w:rsidP="00826B76">
            <w:pPr>
              <w:pStyle w:val="Heading3"/>
            </w:pPr>
            <w:r>
              <w:rPr>
                <w:u w:val="single"/>
              </w:rPr>
              <w:t>Education</w:t>
            </w:r>
            <w:r w:rsidR="00A10F2B">
              <w:rPr>
                <w:u w:val="single"/>
              </w:rPr>
              <w:t>AL</w:t>
            </w:r>
            <w:r w:rsidR="00A43B34">
              <w:rPr>
                <w:u w:val="single"/>
              </w:rPr>
              <w:t xml:space="preserve"> </w:t>
            </w:r>
            <w:r>
              <w:rPr>
                <w:u w:val="single"/>
              </w:rPr>
              <w:t>d</w:t>
            </w:r>
            <w:r w:rsidR="00A43B34">
              <w:rPr>
                <w:u w:val="single"/>
              </w:rPr>
              <w:t>etails</w:t>
            </w:r>
            <w:r>
              <w:t>:</w:t>
            </w:r>
          </w:p>
          <w:p w14:paraId="1ACE3C98" w14:textId="7BD71510" w:rsidR="00826B76" w:rsidRPr="00DA3286" w:rsidRDefault="00826B76" w:rsidP="008F186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A3286">
              <w:rPr>
                <w:sz w:val="24"/>
                <w:szCs w:val="24"/>
              </w:rPr>
              <w:t>Certified Full-Stack Java Development from QSPIDER WAKAD</w:t>
            </w:r>
          </w:p>
          <w:p w14:paraId="23DD2003" w14:textId="77777777" w:rsidR="00DA3286" w:rsidRDefault="00DA3286" w:rsidP="00826B76">
            <w:pPr>
              <w:rPr>
                <w:sz w:val="24"/>
                <w:szCs w:val="24"/>
              </w:rPr>
            </w:pPr>
          </w:p>
          <w:p w14:paraId="74F749EA" w14:textId="77777777" w:rsidR="00826B76" w:rsidRPr="00DA3286" w:rsidRDefault="00826B76" w:rsidP="008F186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A3286">
              <w:rPr>
                <w:sz w:val="24"/>
                <w:szCs w:val="24"/>
              </w:rPr>
              <w:t>BE CIVIL ENGINEERING (8.45)</w:t>
            </w:r>
          </w:p>
          <w:p w14:paraId="4DDB86C6" w14:textId="23212DEC" w:rsidR="00826B76" w:rsidRPr="00DA3286" w:rsidRDefault="00826B76" w:rsidP="00DA3286">
            <w:pPr>
              <w:pStyle w:val="ListParagraph"/>
              <w:rPr>
                <w:sz w:val="24"/>
                <w:szCs w:val="24"/>
              </w:rPr>
            </w:pPr>
            <w:r w:rsidRPr="00DA3286">
              <w:rPr>
                <w:sz w:val="24"/>
                <w:szCs w:val="24"/>
              </w:rPr>
              <w:t>PUNE UNIVERSITY (</w:t>
            </w:r>
            <w:r w:rsidR="006940D5">
              <w:rPr>
                <w:sz w:val="24"/>
                <w:szCs w:val="24"/>
              </w:rPr>
              <w:t>2</w:t>
            </w:r>
            <w:r w:rsidR="00496BC5" w:rsidRPr="00DA3286">
              <w:rPr>
                <w:sz w:val="24"/>
                <w:szCs w:val="24"/>
              </w:rPr>
              <w:t>0</w:t>
            </w:r>
            <w:r w:rsidRPr="00DA3286">
              <w:rPr>
                <w:sz w:val="24"/>
                <w:szCs w:val="24"/>
              </w:rPr>
              <w:t xml:space="preserve">21) </w:t>
            </w:r>
          </w:p>
          <w:p w14:paraId="79CE4200" w14:textId="77777777" w:rsidR="00826B76" w:rsidRDefault="00826B76" w:rsidP="00826B76">
            <w:pPr>
              <w:rPr>
                <w:rFonts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  <w:p w14:paraId="3C3D5BD0" w14:textId="77777777" w:rsidR="00147B13" w:rsidRDefault="00EC4A26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personal-Details:</w:t>
            </w:r>
          </w:p>
          <w:p w14:paraId="18F8165A" w14:textId="3772F7C2" w:rsidR="00147B13" w:rsidRPr="003F5435" w:rsidRDefault="00EC4A26" w:rsidP="008F186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3F5435">
              <w:rPr>
                <w:b/>
                <w:bCs/>
                <w:sz w:val="24"/>
                <w:szCs w:val="24"/>
              </w:rPr>
              <w:t>DOB:</w:t>
            </w:r>
          </w:p>
          <w:p w14:paraId="2FAF650D" w14:textId="187C6083" w:rsidR="00C821D7" w:rsidRPr="00CB7771" w:rsidRDefault="00C821D7" w:rsidP="008F186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F5435">
              <w:rPr>
                <w:b/>
                <w:bCs/>
                <w:sz w:val="24"/>
                <w:szCs w:val="24"/>
              </w:rPr>
              <w:t>Hobbies:</w:t>
            </w:r>
            <w:r w:rsidRPr="00CB7771">
              <w:rPr>
                <w:sz w:val="24"/>
                <w:szCs w:val="24"/>
              </w:rPr>
              <w:t xml:space="preserve"> Learning new</w:t>
            </w:r>
            <w:r w:rsidR="00CB7771" w:rsidRPr="00CB7771">
              <w:rPr>
                <w:sz w:val="24"/>
                <w:szCs w:val="24"/>
              </w:rPr>
              <w:t xml:space="preserve"> </w:t>
            </w:r>
            <w:r w:rsidR="00C8046E">
              <w:rPr>
                <w:sz w:val="24"/>
                <w:szCs w:val="24"/>
              </w:rPr>
              <w:t>Tec</w:t>
            </w:r>
            <w:r w:rsidRPr="00CB7771">
              <w:rPr>
                <w:sz w:val="24"/>
                <w:szCs w:val="24"/>
              </w:rPr>
              <w:t>hnology</w:t>
            </w:r>
            <w:r w:rsidR="00CB7771" w:rsidRPr="00CB7771">
              <w:rPr>
                <w:sz w:val="24"/>
                <w:szCs w:val="24"/>
              </w:rPr>
              <w:t>,</w:t>
            </w:r>
            <w:r w:rsidR="00CB7771">
              <w:rPr>
                <w:sz w:val="24"/>
                <w:szCs w:val="24"/>
              </w:rPr>
              <w:t xml:space="preserve"> </w:t>
            </w:r>
            <w:r w:rsidRPr="00CB7771">
              <w:rPr>
                <w:sz w:val="24"/>
                <w:szCs w:val="24"/>
              </w:rPr>
              <w:t>Travelling</w:t>
            </w:r>
            <w:r w:rsidR="00CB7771">
              <w:rPr>
                <w:sz w:val="24"/>
                <w:szCs w:val="24"/>
              </w:rPr>
              <w:t xml:space="preserve">, </w:t>
            </w:r>
            <w:r w:rsidRPr="00CB7771">
              <w:rPr>
                <w:sz w:val="24"/>
                <w:szCs w:val="24"/>
              </w:rPr>
              <w:t>Solving Logical Puzzle</w:t>
            </w:r>
          </w:p>
          <w:p w14:paraId="007E41BB" w14:textId="77777777" w:rsidR="00147B13" w:rsidRPr="003F5435" w:rsidRDefault="00A91230" w:rsidP="008F186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3F5435">
              <w:rPr>
                <w:b/>
                <w:bCs/>
                <w:sz w:val="24"/>
                <w:szCs w:val="24"/>
              </w:rPr>
              <w:t>Permanent address:</w:t>
            </w:r>
          </w:p>
          <w:p w14:paraId="1D9B3EE3" w14:textId="3148288D" w:rsidR="00147B13" w:rsidRDefault="00E85B63">
            <w:pPr>
              <w:pStyle w:val="ListParagrap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3064816" wp14:editId="13DC9039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405376</wp:posOffset>
                      </wp:positionV>
                      <wp:extent cx="7139940" cy="0"/>
                      <wp:effectExtent l="0" t="0" r="0" b="0"/>
                      <wp:wrapNone/>
                      <wp:docPr id="78462358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39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9DDF26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31.9pt" to="559.0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IQgmgEAAIgDAAAOAAAAZHJzL2Uyb0RvYy54bWysU01P3DAQvSP1P1i+d5PQik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30" w:type="dxa"/>
          </w:tcPr>
          <w:p w14:paraId="67C852E2" w14:textId="77777777" w:rsidR="00147B13" w:rsidRDefault="00147B13">
            <w:pPr>
              <w:tabs>
                <w:tab w:val="left" w:pos="990"/>
              </w:tabs>
            </w:pPr>
          </w:p>
        </w:tc>
        <w:tc>
          <w:tcPr>
            <w:tcW w:w="6616" w:type="dxa"/>
          </w:tcPr>
          <w:p w14:paraId="7977B87F" w14:textId="77777777" w:rsidR="00147B13" w:rsidRDefault="00EC4A26">
            <w:pPr>
              <w:pStyle w:val="Heading3"/>
            </w:pPr>
            <w:r>
              <w:rPr>
                <w:u w:val="single"/>
              </w:rPr>
              <w:t>OBJECTIVE</w:t>
            </w:r>
            <w:r>
              <w:t>:</w:t>
            </w:r>
          </w:p>
          <w:p w14:paraId="00EDDA0D" w14:textId="43D040CB" w:rsidR="00147B13" w:rsidRDefault="00EC4A26">
            <w:pPr>
              <w:rPr>
                <w:sz w:val="24"/>
                <w:szCs w:val="24"/>
              </w:rPr>
            </w:pPr>
            <w:r>
              <w:t>“</w:t>
            </w:r>
            <w:r w:rsidR="00327C3E" w:rsidRPr="00327C3E">
              <w:rPr>
                <w:sz w:val="24"/>
                <w:szCs w:val="24"/>
              </w:rPr>
              <w:t xml:space="preserve">Self-Motivated </w:t>
            </w:r>
            <w:r>
              <w:rPr>
                <w:sz w:val="24"/>
                <w:szCs w:val="24"/>
              </w:rPr>
              <w:t>and result-oriented</w:t>
            </w:r>
            <w:r w:rsidR="00327C3E">
              <w:rPr>
                <w:sz w:val="24"/>
                <w:szCs w:val="24"/>
              </w:rPr>
              <w:t xml:space="preserve"> full stack developer</w:t>
            </w:r>
            <w:r>
              <w:rPr>
                <w:sz w:val="24"/>
                <w:szCs w:val="24"/>
              </w:rPr>
              <w:t xml:space="preserve"> </w:t>
            </w:r>
            <w:r w:rsidR="00327C3E">
              <w:rPr>
                <w:sz w:val="24"/>
                <w:szCs w:val="24"/>
              </w:rPr>
              <w:t xml:space="preserve">with expertise in </w:t>
            </w:r>
            <w:r w:rsidR="00940A95">
              <w:rPr>
                <w:sz w:val="24"/>
                <w:szCs w:val="24"/>
              </w:rPr>
              <w:t>software</w:t>
            </w:r>
            <w:r w:rsidR="00CA7086">
              <w:rPr>
                <w:sz w:val="24"/>
                <w:szCs w:val="24"/>
              </w:rPr>
              <w:t xml:space="preserve"> </w:t>
            </w:r>
            <w:r w:rsidR="00327C3E">
              <w:rPr>
                <w:sz w:val="24"/>
                <w:szCs w:val="24"/>
              </w:rPr>
              <w:t>development</w:t>
            </w:r>
            <w:r w:rsidR="000772D6">
              <w:rPr>
                <w:sz w:val="24"/>
                <w:szCs w:val="24"/>
              </w:rPr>
              <w:t xml:space="preserve"> using </w:t>
            </w:r>
            <w:r w:rsidR="00CA7086">
              <w:rPr>
                <w:sz w:val="24"/>
                <w:szCs w:val="24"/>
              </w:rPr>
              <w:t>Java</w:t>
            </w:r>
            <w:r w:rsidR="00327C3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seeking an entry-level position in an organization of repute</w:t>
            </w:r>
            <w:r w:rsidR="00327C3E">
              <w:rPr>
                <w:sz w:val="24"/>
                <w:szCs w:val="24"/>
              </w:rPr>
              <w:t xml:space="preserve"> using the skills and knowledge possessed for organizational and self-development.</w:t>
            </w:r>
            <w:r>
              <w:rPr>
                <w:sz w:val="24"/>
                <w:szCs w:val="24"/>
              </w:rPr>
              <w:t>”</w:t>
            </w:r>
          </w:p>
          <w:p w14:paraId="3FD2C637" w14:textId="77777777" w:rsidR="00147B13" w:rsidRDefault="00EC4A26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PROJEct:</w:t>
            </w:r>
          </w:p>
          <w:p w14:paraId="140B0D3E" w14:textId="77777777" w:rsidR="00D649A4" w:rsidRDefault="00D649A4" w:rsidP="00D649A4"/>
          <w:p w14:paraId="0707B9A0" w14:textId="2B4A3B68" w:rsidR="00D649A4" w:rsidRDefault="00D649A4" w:rsidP="002769C9">
            <w:pPr>
              <w:spacing w:line="278" w:lineRule="exac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4E364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Project : 1 </w:t>
            </w:r>
            <w:r w:rsidR="003F5435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(Sample Project for reference)</w:t>
            </w:r>
          </w:p>
          <w:p w14:paraId="4E68E825" w14:textId="77777777" w:rsidR="00826B76" w:rsidRPr="004E3644" w:rsidRDefault="00826B76" w:rsidP="00D649A4">
            <w:pPr>
              <w:spacing w:line="278" w:lineRule="exact"/>
              <w:ind w:firstLine="36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  <w:p w14:paraId="299EB60C" w14:textId="488F3C99" w:rsidR="00D649A4" w:rsidRDefault="00D649A4" w:rsidP="002769C9">
            <w:pPr>
              <w:spacing w:line="278" w:lineRule="exact"/>
              <w:ind w:right="-397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E364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Project Name:</w:t>
            </w:r>
            <w:r w:rsidR="00E85B63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Student</w:t>
            </w:r>
            <w:r w:rsidR="004E364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’s </w:t>
            </w: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Data</w:t>
            </w:r>
            <w:r w:rsidR="004E364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base</w:t>
            </w:r>
            <w:r w:rsidR="004E364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2769C9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anagement App</w:t>
            </w:r>
          </w:p>
          <w:p w14:paraId="48BAC5B2" w14:textId="77777777" w:rsidR="00F44A0F" w:rsidRPr="004E3644" w:rsidRDefault="00F44A0F" w:rsidP="002769C9">
            <w:pPr>
              <w:spacing w:line="278" w:lineRule="exact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826B76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Duration:</w:t>
            </w: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826B76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7 days</w:t>
            </w:r>
          </w:p>
          <w:p w14:paraId="403F279D" w14:textId="439127A5" w:rsidR="00D649A4" w:rsidRPr="004E3644" w:rsidRDefault="00735E4A" w:rsidP="002769C9">
            <w:pPr>
              <w:ind w:left="1276" w:hanging="1276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Description</w:t>
            </w:r>
            <w:r w:rsidR="00D649A4" w:rsidRPr="004E364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:</w:t>
            </w:r>
            <w:r w:rsidR="00D649A4" w:rsidRPr="004E364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F44A0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It’s a </w:t>
            </w:r>
            <w:r w:rsidR="00D649A4" w:rsidRPr="004E364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Spring-Based </w:t>
            </w:r>
            <w:r w:rsidR="00F44A0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software </w:t>
            </w:r>
            <w:r w:rsidR="004E364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application</w:t>
            </w:r>
            <w:r w:rsidR="00F44A0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which</w:t>
            </w:r>
            <w:r w:rsidR="00D649A4" w:rsidRPr="004E364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F44A0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is </w:t>
            </w:r>
            <w:r w:rsidR="00D649A4" w:rsidRPr="004E364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capable of storing and managing student data</w:t>
            </w:r>
            <w:r w:rsidR="00F44A0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along </w:t>
            </w:r>
            <w:r w:rsidR="00826B76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with application</w:t>
            </w:r>
            <w:r w:rsidR="00F44A0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826B76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page where</w:t>
            </w:r>
            <w:r w:rsidR="00D649A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F44A0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users </w:t>
            </w:r>
            <w:r w:rsidR="00D649A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can login, add</w:t>
            </w:r>
            <w:r w:rsidR="00F44A0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, update and </w:t>
            </w:r>
            <w:r w:rsidR="00D649A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delete, the record”.</w:t>
            </w:r>
          </w:p>
          <w:p w14:paraId="51DF85BB" w14:textId="78C2A368" w:rsidR="00826B76" w:rsidRPr="004E3644" w:rsidRDefault="00D649A4" w:rsidP="004E3644">
            <w:pPr>
              <w:ind w:left="1276" w:hanging="1276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F44A0F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Tools used:</w:t>
            </w:r>
          </w:p>
          <w:p w14:paraId="071A2CA8" w14:textId="77777777" w:rsidR="00F44A0F" w:rsidRDefault="00D649A4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E364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Writing front-end logics using HTML, CSS</w:t>
            </w:r>
          </w:p>
          <w:p w14:paraId="122FD4B8" w14:textId="630652F0" w:rsidR="004E3644" w:rsidRPr="00F44A0F" w:rsidRDefault="004E3644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F44A0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Spring-</w:t>
            </w:r>
            <w:r w:rsidR="00F44A0F" w:rsidRPr="00F44A0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F44A0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MVC framework</w:t>
            </w:r>
            <w:r w:rsidR="00F44A0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232A2C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for </w:t>
            </w:r>
            <w:r w:rsidR="00F44A0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data transfer</w:t>
            </w:r>
          </w:p>
          <w:p w14:paraId="50004659" w14:textId="77777777" w:rsidR="004E3644" w:rsidRPr="00F44A0F" w:rsidRDefault="00F44A0F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F44A0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Repository class for </w:t>
            </w:r>
            <w:r w:rsidR="004E3644" w:rsidRPr="00F44A0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connection with database using 4 </w:t>
            </w:r>
            <w:r w:rsidR="00826B76" w:rsidRPr="00F44A0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classes</w:t>
            </w:r>
            <w:r w:rsidR="00826B76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(</w:t>
            </w:r>
            <w:r w:rsidR="004E3644" w:rsidRPr="00F44A0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controller, service, </w:t>
            </w:r>
            <w:r w:rsidRPr="00F44A0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repository</w:t>
            </w:r>
            <w:r w:rsidR="004E3644" w:rsidRPr="00F44A0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and </w:t>
            </w: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POJO)</w:t>
            </w:r>
          </w:p>
          <w:p w14:paraId="3597A451" w14:textId="2A49EA64" w:rsidR="00D649A4" w:rsidRDefault="00F44A0F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E364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Hibernate </w:t>
            </w: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for </w:t>
            </w:r>
            <w:r w:rsidR="004E3644" w:rsidRPr="004E364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Designing Back-end logics </w:t>
            </w:r>
          </w:p>
          <w:p w14:paraId="1587850E" w14:textId="5BD65532" w:rsidR="00826B76" w:rsidRDefault="00826B76" w:rsidP="00826B76">
            <w:pPr>
              <w:ind w:left="1276" w:hanging="1276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826B76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Roles and responsibility</w:t>
            </w:r>
          </w:p>
          <w:p w14:paraId="0B082475" w14:textId="77777777" w:rsidR="00826B76" w:rsidRPr="00826B76" w:rsidRDefault="00826B76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bookmarkStart w:id="0" w:name="_Hlk120796507"/>
            <w:r w:rsidRPr="00826B76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Understanding the requirements and functionality of application</w:t>
            </w:r>
            <w:bookmarkEnd w:id="0"/>
          </w:p>
          <w:p w14:paraId="526B6316" w14:textId="77777777" w:rsidR="00826B76" w:rsidRPr="00826B76" w:rsidRDefault="00826B76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826B76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Preparing layout of the application</w:t>
            </w:r>
          </w:p>
          <w:p w14:paraId="7CC520E0" w14:textId="77777777" w:rsidR="00826B76" w:rsidRPr="00826B76" w:rsidRDefault="00826B76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826B76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Designing pages of application</w:t>
            </w:r>
          </w:p>
          <w:p w14:paraId="318B2211" w14:textId="77777777" w:rsidR="00826B76" w:rsidRPr="00826B76" w:rsidRDefault="00826B76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826B76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Connecting webpages with each other and database</w:t>
            </w:r>
          </w:p>
          <w:p w14:paraId="41A6C735" w14:textId="77777777" w:rsidR="00826B76" w:rsidRDefault="00826B76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826B76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Performing operation on data base</w:t>
            </w:r>
          </w:p>
          <w:p w14:paraId="36351EB6" w14:textId="77777777" w:rsidR="00826B76" w:rsidRPr="00826B76" w:rsidRDefault="00826B76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Designing classes</w:t>
            </w:r>
          </w:p>
          <w:p w14:paraId="2EE7F985" w14:textId="77777777" w:rsidR="00826B76" w:rsidRPr="00826B76" w:rsidRDefault="00826B76" w:rsidP="00826B76">
            <w:pPr>
              <w:pStyle w:val="ListParagraph"/>
              <w:ind w:left="1056"/>
              <w:rPr>
                <w:rFonts w:ascii="Lucida Sans Unicode" w:eastAsia="Lucida Sans Unicode" w:hAnsi="Lucida Sans Unicode" w:cs="Lucida Sans Unicode"/>
                <w:w w:val="105"/>
                <w:sz w:val="16"/>
                <w:szCs w:val="16"/>
              </w:rPr>
            </w:pPr>
          </w:p>
          <w:p w14:paraId="145C2F26" w14:textId="77777777" w:rsidR="00D649A4" w:rsidRPr="0045513E" w:rsidRDefault="00D649A4" w:rsidP="00D649A4">
            <w:pPr>
              <w:rPr>
                <w:rFonts w:ascii="Lucida Sans Unicode" w:eastAsia="Lucida Sans Unicode" w:hAnsi="Lucida Sans Unicode" w:cs="Lucida Sans Unicode"/>
                <w:w w:val="105"/>
                <w:sz w:val="16"/>
                <w:szCs w:val="16"/>
              </w:rPr>
            </w:pPr>
          </w:p>
          <w:p w14:paraId="2F897163" w14:textId="12E95AE1" w:rsidR="00826B76" w:rsidRDefault="00826B76" w:rsidP="00826B76">
            <w:pPr>
              <w:spacing w:line="278" w:lineRule="exact"/>
              <w:ind w:firstLine="36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4E364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lastRenderedPageBreak/>
              <w:t xml:space="preserve">Project :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2</w:t>
            </w:r>
            <w:r w:rsidR="003F5435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(Sample Project for reference)</w:t>
            </w:r>
          </w:p>
          <w:p w14:paraId="46CFBFBA" w14:textId="77777777" w:rsidR="00826B76" w:rsidRPr="004E3644" w:rsidRDefault="00826B76" w:rsidP="00826B76">
            <w:pPr>
              <w:spacing w:line="278" w:lineRule="exact"/>
              <w:ind w:firstLine="36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  <w:p w14:paraId="2AFB1777" w14:textId="77777777" w:rsidR="00A91230" w:rsidRDefault="00826B76" w:rsidP="00826B76">
            <w:pPr>
              <w:spacing w:line="278" w:lineRule="exact"/>
              <w:ind w:firstLine="360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E364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Project Name:</w:t>
            </w:r>
            <w:r w:rsidRPr="004E364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-</w:t>
            </w:r>
            <w:r w:rsidR="00A91230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Library Management</w:t>
            </w: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A91230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System</w:t>
            </w:r>
          </w:p>
          <w:p w14:paraId="7DC00259" w14:textId="77777777" w:rsidR="00826B76" w:rsidRPr="004E3644" w:rsidRDefault="00826B76" w:rsidP="00826B76">
            <w:pPr>
              <w:spacing w:line="278" w:lineRule="exact"/>
              <w:ind w:firstLine="360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826B76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Duration:</w:t>
            </w: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7 days</w:t>
            </w:r>
          </w:p>
          <w:p w14:paraId="4A271388" w14:textId="77777777" w:rsidR="00826B76" w:rsidRPr="004E3644" w:rsidRDefault="00826B76" w:rsidP="00826B76">
            <w:pPr>
              <w:ind w:left="1276" w:hanging="1276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E364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    </w:t>
            </w:r>
            <w:r w:rsidRPr="004E364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Objective:</w:t>
            </w:r>
            <w:r w:rsidRPr="004E364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It’s a </w:t>
            </w:r>
            <w:r w:rsidRPr="004E364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Spring</w:t>
            </w:r>
            <w:r w:rsidR="00A91230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Boot </w:t>
            </w:r>
            <w:r w:rsidRPr="004E364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-Based </w:t>
            </w: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software application which</w:t>
            </w:r>
            <w:r w:rsidRPr="004E364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is </w:t>
            </w:r>
            <w:r w:rsidRPr="004E364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capable of storing and managing </w:t>
            </w:r>
            <w:r w:rsidR="00A91230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Books’ </w:t>
            </w:r>
            <w:r w:rsidRPr="004E364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data</w:t>
            </w: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along with application page where users can login, add, update and delete, the record”.</w:t>
            </w:r>
          </w:p>
          <w:p w14:paraId="23F018F1" w14:textId="21A97689" w:rsidR="00826B76" w:rsidRPr="004E3644" w:rsidRDefault="00826B76" w:rsidP="00826B76">
            <w:pPr>
              <w:ind w:left="1276" w:hanging="1276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E364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    </w:t>
            </w:r>
            <w:r w:rsidRPr="00F44A0F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Tools used:</w:t>
            </w:r>
          </w:p>
          <w:p w14:paraId="4CF98847" w14:textId="77777777" w:rsidR="00826B76" w:rsidRPr="00F44A0F" w:rsidRDefault="00826B76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F44A0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Spring- </w:t>
            </w:r>
            <w:r w:rsidR="00A91230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Boot</w:t>
            </w:r>
            <w:r w:rsidRPr="00F44A0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framework</w:t>
            </w: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A91230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for designing only backend logic</w:t>
            </w:r>
          </w:p>
          <w:p w14:paraId="1BEDE483" w14:textId="77777777" w:rsidR="00826B76" w:rsidRPr="00F44A0F" w:rsidRDefault="00826B76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F44A0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Repository class for connection with database using 4 classes</w:t>
            </w: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(</w:t>
            </w:r>
            <w:r w:rsidRPr="00F44A0F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controller, service, repository and </w:t>
            </w: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POJO)</w:t>
            </w:r>
          </w:p>
          <w:p w14:paraId="10642B77" w14:textId="77777777" w:rsidR="00826B76" w:rsidRDefault="00826B76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4E364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Hibernate </w:t>
            </w: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for </w:t>
            </w:r>
            <w:r w:rsidRPr="004E3644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Designing a Back-end logics </w:t>
            </w:r>
          </w:p>
          <w:p w14:paraId="6DE43EB5" w14:textId="77777777" w:rsidR="00A91230" w:rsidRDefault="00A91230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To test the code used JSON Language</w:t>
            </w:r>
          </w:p>
          <w:p w14:paraId="655D7841" w14:textId="32F2D5F4" w:rsidR="00826B76" w:rsidRDefault="00826B76" w:rsidP="00826B76">
            <w:pPr>
              <w:ind w:left="1276" w:hanging="1276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   </w:t>
            </w:r>
            <w:r w:rsidRPr="00826B76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Roles and responsibility</w:t>
            </w:r>
          </w:p>
          <w:p w14:paraId="4DDB3CA4" w14:textId="77777777" w:rsidR="00826B76" w:rsidRPr="00826B76" w:rsidRDefault="00826B76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826B76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Understanding the requirements and functionality of application</w:t>
            </w:r>
          </w:p>
          <w:p w14:paraId="6EB2300C" w14:textId="77777777" w:rsidR="00826B76" w:rsidRPr="00826B76" w:rsidRDefault="00826B76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826B76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Preparing layout of the application</w:t>
            </w:r>
          </w:p>
          <w:p w14:paraId="44EA3FB5" w14:textId="77777777" w:rsidR="00826B76" w:rsidRPr="00826B76" w:rsidRDefault="00826B76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826B76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Designing </w:t>
            </w:r>
            <w:r w:rsidR="00A91230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classes</w:t>
            </w:r>
            <w:r w:rsidRPr="00826B76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of application</w:t>
            </w:r>
          </w:p>
          <w:p w14:paraId="699AECA0" w14:textId="77777777" w:rsidR="00826B76" w:rsidRDefault="00826B76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826B76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Performing operation on data base</w:t>
            </w:r>
          </w:p>
          <w:p w14:paraId="7774A936" w14:textId="77777777" w:rsidR="00826B76" w:rsidRDefault="00826B76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Designing classes</w:t>
            </w:r>
            <w:r w:rsidR="00A91230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</w:p>
          <w:p w14:paraId="518C7CD2" w14:textId="77777777" w:rsidR="00A91230" w:rsidRDefault="00A91230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Test the code using postman-tool</w:t>
            </w:r>
          </w:p>
          <w:p w14:paraId="5B862374" w14:textId="77777777" w:rsidR="00A10F2B" w:rsidRDefault="00A10F2B" w:rsidP="00E85B63">
            <w:pPr>
              <w:pStyle w:val="Heading3"/>
              <w:rPr>
                <w:u w:val="single"/>
              </w:rPr>
            </w:pPr>
          </w:p>
          <w:p w14:paraId="07CA707E" w14:textId="440AF23B" w:rsidR="00E85B63" w:rsidRDefault="00E85B63" w:rsidP="00E85B63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Achievement:</w:t>
            </w:r>
          </w:p>
          <w:p w14:paraId="7C4A55BB" w14:textId="77777777" w:rsidR="00E85B63" w:rsidRDefault="00E85B63" w:rsidP="00E3296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 in Project at Qspiders</w:t>
            </w:r>
          </w:p>
          <w:p w14:paraId="4AC7DD78" w14:textId="3ADBC225" w:rsidR="00E85B63" w:rsidRDefault="00E85B63" w:rsidP="00E3296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coordinator of NSS</w:t>
            </w:r>
            <w:r w:rsidR="00577D4F">
              <w:rPr>
                <w:sz w:val="24"/>
                <w:szCs w:val="24"/>
              </w:rPr>
              <w:t xml:space="preserve"> camp </w:t>
            </w:r>
          </w:p>
          <w:p w14:paraId="7A828F3A" w14:textId="77777777" w:rsidR="00E32964" w:rsidRPr="00E32964" w:rsidRDefault="00E32964" w:rsidP="00E32964">
            <w:pPr>
              <w:pStyle w:val="BodyText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sz w:val="24"/>
                <w:szCs w:val="24"/>
                <w:lang w:eastAsia="ja-JP"/>
              </w:rPr>
            </w:pPr>
            <w:r w:rsidRPr="00E32964">
              <w:rPr>
                <w:rFonts w:asciiTheme="minorHAnsi" w:eastAsiaTheme="minorEastAsia" w:hAnsiTheme="minorHAnsi" w:cstheme="minorBidi"/>
                <w:sz w:val="24"/>
                <w:szCs w:val="24"/>
                <w:lang w:eastAsia="ja-JP"/>
              </w:rPr>
              <w:t xml:space="preserve">coordinator of annual festival of year 2022 at college </w:t>
            </w:r>
          </w:p>
          <w:p w14:paraId="45918405" w14:textId="7DBD94FC" w:rsidR="00E32964" w:rsidRDefault="00E32964" w:rsidP="00E3296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32964">
              <w:rPr>
                <w:sz w:val="24"/>
                <w:szCs w:val="24"/>
              </w:rPr>
              <w:t>Under 16 State level cricket player in Higher secondary</w:t>
            </w:r>
          </w:p>
          <w:p w14:paraId="4FFA77A0" w14:textId="77777777" w:rsidR="00826B76" w:rsidRPr="00826B76" w:rsidRDefault="00826B76" w:rsidP="00826B76">
            <w:pPr>
              <w:pStyle w:val="ListParagraph"/>
              <w:ind w:left="1056"/>
              <w:rPr>
                <w:rFonts w:ascii="Lucida Sans Unicode" w:eastAsia="Lucida Sans Unicode" w:hAnsi="Lucida Sans Unicode" w:cs="Lucida Sans Unicode"/>
                <w:w w:val="105"/>
                <w:sz w:val="16"/>
                <w:szCs w:val="16"/>
              </w:rPr>
            </w:pPr>
          </w:p>
          <w:p w14:paraId="56CC2597" w14:textId="77777777" w:rsidR="00D649A4" w:rsidRPr="00D649A4" w:rsidRDefault="00D649A4" w:rsidP="00D649A4"/>
          <w:p w14:paraId="70CB0458" w14:textId="77777777" w:rsidR="00327C3E" w:rsidRDefault="00327C3E">
            <w:pPr>
              <w:pStyle w:val="Heading3"/>
              <w:rPr>
                <w:u w:val="single"/>
              </w:rPr>
            </w:pPr>
          </w:p>
          <w:p w14:paraId="377292CA" w14:textId="77777777" w:rsidR="00147B13" w:rsidRDefault="00147B13" w:rsidP="00826B76">
            <w:pPr>
              <w:rPr>
                <w:color w:val="FFFFFF" w:themeColor="background1"/>
              </w:rPr>
            </w:pPr>
          </w:p>
        </w:tc>
      </w:tr>
    </w:tbl>
    <w:p w14:paraId="6B12D8A8" w14:textId="6EE87852" w:rsidR="00D11D06" w:rsidRPr="00A10F2B" w:rsidRDefault="00D11D06" w:rsidP="00A10F2B">
      <w:pPr>
        <w:pStyle w:val="trt0xe"/>
        <w:shd w:val="clear" w:color="auto" w:fill="FFFFFF"/>
        <w:spacing w:before="0" w:beforeAutospacing="0" w:after="60" w:afterAutospacing="0"/>
        <w:rPr>
          <w:rFonts w:asciiTheme="minorHAnsi" w:eastAsiaTheme="minorEastAsia" w:hAnsiTheme="minorHAnsi" w:cstheme="minorBidi"/>
          <w:lang w:val="en-US" w:eastAsia="ja-JP"/>
        </w:rPr>
      </w:pPr>
      <w:r w:rsidRPr="00A10F2B">
        <w:rPr>
          <w:rFonts w:asciiTheme="minorHAnsi" w:eastAsiaTheme="minorEastAsia" w:hAnsiTheme="minorHAnsi" w:cstheme="minorBidi"/>
          <w:lang w:val="en-US" w:eastAsia="ja-JP"/>
        </w:rPr>
        <w:lastRenderedPageBreak/>
        <w:t>I hereby declare that all the details provided above are true to the best of my knowledge.</w:t>
      </w:r>
    </w:p>
    <w:p w14:paraId="4D0E8B4F" w14:textId="77777777" w:rsidR="00D11D06" w:rsidRPr="00A10F2B" w:rsidRDefault="00D11D06" w:rsidP="00D11D0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eastAsiaTheme="minorEastAsia" w:hAnsiTheme="minorHAnsi" w:cstheme="minorBidi"/>
          <w:lang w:val="en-US" w:eastAsia="ja-JP"/>
        </w:rPr>
      </w:pPr>
    </w:p>
    <w:p w14:paraId="0EED56B0" w14:textId="77777777" w:rsidR="00D11D06" w:rsidRPr="00D11D06" w:rsidRDefault="00D11D06" w:rsidP="00D11D0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Bidi"/>
          <w:color w:val="000000"/>
        </w:rPr>
      </w:pPr>
      <w:r w:rsidRPr="00D11D06">
        <w:rPr>
          <w:rFonts w:asciiTheme="minorHAnsi" w:hAnsiTheme="minorHAnsi" w:cstheme="minorBidi"/>
          <w:color w:val="000000"/>
        </w:rPr>
        <w:t>Date:</w:t>
      </w:r>
    </w:p>
    <w:p w14:paraId="612D9336" w14:textId="5F159A0E" w:rsidR="00147B13" w:rsidRPr="00D11D06" w:rsidRDefault="00D11D06" w:rsidP="00F66EBE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000000"/>
        </w:rPr>
      </w:pPr>
      <w:r w:rsidRPr="00D11D06">
        <w:rPr>
          <w:rFonts w:asciiTheme="minorHAnsi" w:hAnsiTheme="minorHAnsi" w:cstheme="minorBidi"/>
          <w:color w:val="000000"/>
        </w:rPr>
        <w:t xml:space="preserve">Place:                                                                                                          </w:t>
      </w:r>
      <w:r w:rsidR="00D459AE">
        <w:rPr>
          <w:rFonts w:asciiTheme="minorHAnsi" w:hAnsiTheme="minorHAnsi" w:cstheme="minorBidi"/>
          <w:color w:val="000000"/>
        </w:rPr>
        <w:t>Name</w:t>
      </w:r>
      <w:r w:rsidR="004913FC">
        <w:rPr>
          <w:rFonts w:asciiTheme="minorHAnsi" w:hAnsiTheme="minorHAnsi" w:cstheme="minorBidi"/>
          <w:color w:val="000000"/>
        </w:rPr>
        <w:t>:</w:t>
      </w:r>
    </w:p>
    <w:sectPr w:rsidR="00147B13" w:rsidRPr="00D11D06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AF4E6" w14:textId="77777777" w:rsidR="00CF2A27" w:rsidRDefault="00CF2A27">
      <w:r>
        <w:separator/>
      </w:r>
    </w:p>
  </w:endnote>
  <w:endnote w:type="continuationSeparator" w:id="0">
    <w:p w14:paraId="6B521CCA" w14:textId="77777777" w:rsidR="00CF2A27" w:rsidRDefault="00CF2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BC5CE" w14:textId="77777777" w:rsidR="00CF2A27" w:rsidRDefault="00CF2A27">
      <w:r>
        <w:separator/>
      </w:r>
    </w:p>
  </w:footnote>
  <w:footnote w:type="continuationSeparator" w:id="0">
    <w:p w14:paraId="0782572E" w14:textId="77777777" w:rsidR="00CF2A27" w:rsidRDefault="00CF2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696D5" w14:textId="77777777" w:rsidR="00147B13" w:rsidRDefault="00EC4A2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8F9E4D5" wp14:editId="15CC93D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4pt;height:11.4pt" o:bullet="t">
        <v:imagedata r:id="rId1" o:title=""/>
      </v:shape>
    </w:pict>
  </w:numPicBullet>
  <w:abstractNum w:abstractNumId="0" w15:restartNumberingAfterBreak="0">
    <w:nsid w:val="07CF32B7"/>
    <w:multiLevelType w:val="multilevel"/>
    <w:tmpl w:val="07CF32B7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4FCB"/>
    <w:multiLevelType w:val="hybridMultilevel"/>
    <w:tmpl w:val="DE3A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D77C7"/>
    <w:multiLevelType w:val="hybridMultilevel"/>
    <w:tmpl w:val="CA800398"/>
    <w:lvl w:ilvl="0" w:tplc="400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3" w15:restartNumberingAfterBreak="0">
    <w:nsid w:val="2B005073"/>
    <w:multiLevelType w:val="hybridMultilevel"/>
    <w:tmpl w:val="268A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81D49"/>
    <w:multiLevelType w:val="hybridMultilevel"/>
    <w:tmpl w:val="C4DA7A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21DA0"/>
    <w:multiLevelType w:val="multilevel"/>
    <w:tmpl w:val="5712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1283F"/>
    <w:multiLevelType w:val="multilevel"/>
    <w:tmpl w:val="3591283F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A358A"/>
    <w:multiLevelType w:val="multilevel"/>
    <w:tmpl w:val="37AA358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E045A"/>
    <w:multiLevelType w:val="multilevel"/>
    <w:tmpl w:val="406E045A"/>
    <w:lvl w:ilvl="0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B4586"/>
    <w:multiLevelType w:val="hybridMultilevel"/>
    <w:tmpl w:val="4B52F7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E6887"/>
    <w:multiLevelType w:val="hybridMultilevel"/>
    <w:tmpl w:val="7F04517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776EF1"/>
    <w:multiLevelType w:val="hybridMultilevel"/>
    <w:tmpl w:val="B8F634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60577"/>
    <w:multiLevelType w:val="hybridMultilevel"/>
    <w:tmpl w:val="A31ABBBA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3" w15:restartNumberingAfterBreak="0">
    <w:nsid w:val="734B479F"/>
    <w:multiLevelType w:val="multilevel"/>
    <w:tmpl w:val="734B479F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E49E8"/>
    <w:multiLevelType w:val="hybridMultilevel"/>
    <w:tmpl w:val="000666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804876">
    <w:abstractNumId w:val="8"/>
  </w:num>
  <w:num w:numId="2" w16cid:durableId="914515652">
    <w:abstractNumId w:val="7"/>
  </w:num>
  <w:num w:numId="3" w16cid:durableId="123622673">
    <w:abstractNumId w:val="6"/>
  </w:num>
  <w:num w:numId="4" w16cid:durableId="967514811">
    <w:abstractNumId w:val="0"/>
  </w:num>
  <w:num w:numId="5" w16cid:durableId="1443963315">
    <w:abstractNumId w:val="13"/>
  </w:num>
  <w:num w:numId="6" w16cid:durableId="317658078">
    <w:abstractNumId w:val="1"/>
  </w:num>
  <w:num w:numId="7" w16cid:durableId="1548568860">
    <w:abstractNumId w:val="12"/>
  </w:num>
  <w:num w:numId="8" w16cid:durableId="377165529">
    <w:abstractNumId w:val="5"/>
  </w:num>
  <w:num w:numId="9" w16cid:durableId="1301813384">
    <w:abstractNumId w:val="3"/>
  </w:num>
  <w:num w:numId="10" w16cid:durableId="142281350">
    <w:abstractNumId w:val="14"/>
  </w:num>
  <w:num w:numId="11" w16cid:durableId="673458144">
    <w:abstractNumId w:val="11"/>
  </w:num>
  <w:num w:numId="12" w16cid:durableId="627588919">
    <w:abstractNumId w:val="4"/>
  </w:num>
  <w:num w:numId="13" w16cid:durableId="1905022328">
    <w:abstractNumId w:val="9"/>
  </w:num>
  <w:num w:numId="14" w16cid:durableId="1613396828">
    <w:abstractNumId w:val="10"/>
  </w:num>
  <w:num w:numId="15" w16cid:durableId="1971400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16F"/>
    <w:rsid w:val="000036EB"/>
    <w:rsid w:val="00036450"/>
    <w:rsid w:val="000772D6"/>
    <w:rsid w:val="00094499"/>
    <w:rsid w:val="00097725"/>
    <w:rsid w:val="000C45FF"/>
    <w:rsid w:val="000C7EE1"/>
    <w:rsid w:val="000E3FD1"/>
    <w:rsid w:val="00112054"/>
    <w:rsid w:val="001317D8"/>
    <w:rsid w:val="00147B13"/>
    <w:rsid w:val="001525E1"/>
    <w:rsid w:val="00153C55"/>
    <w:rsid w:val="00180329"/>
    <w:rsid w:val="0019001F"/>
    <w:rsid w:val="00192387"/>
    <w:rsid w:val="001A74A5"/>
    <w:rsid w:val="001B0520"/>
    <w:rsid w:val="001B2ABD"/>
    <w:rsid w:val="001E0391"/>
    <w:rsid w:val="001E1759"/>
    <w:rsid w:val="001F1ECC"/>
    <w:rsid w:val="00215265"/>
    <w:rsid w:val="00232A2C"/>
    <w:rsid w:val="002400EB"/>
    <w:rsid w:val="002434BC"/>
    <w:rsid w:val="00256CF7"/>
    <w:rsid w:val="00262D1D"/>
    <w:rsid w:val="00265EEE"/>
    <w:rsid w:val="002769C9"/>
    <w:rsid w:val="00281FD5"/>
    <w:rsid w:val="002D41C0"/>
    <w:rsid w:val="002E6B37"/>
    <w:rsid w:val="002F5160"/>
    <w:rsid w:val="0030481B"/>
    <w:rsid w:val="003156FC"/>
    <w:rsid w:val="0032182A"/>
    <w:rsid w:val="003254B5"/>
    <w:rsid w:val="00327C3E"/>
    <w:rsid w:val="00364BDF"/>
    <w:rsid w:val="0037121F"/>
    <w:rsid w:val="00382C3B"/>
    <w:rsid w:val="003910D8"/>
    <w:rsid w:val="0039546B"/>
    <w:rsid w:val="003A6B7D"/>
    <w:rsid w:val="003B06CA"/>
    <w:rsid w:val="003F5435"/>
    <w:rsid w:val="00404985"/>
    <w:rsid w:val="004071FC"/>
    <w:rsid w:val="0041638A"/>
    <w:rsid w:val="00445947"/>
    <w:rsid w:val="004813B3"/>
    <w:rsid w:val="004913FC"/>
    <w:rsid w:val="00496591"/>
    <w:rsid w:val="00496BC5"/>
    <w:rsid w:val="004A4E2A"/>
    <w:rsid w:val="004C63E4"/>
    <w:rsid w:val="004D3011"/>
    <w:rsid w:val="004E3644"/>
    <w:rsid w:val="004F1B65"/>
    <w:rsid w:val="00501DEB"/>
    <w:rsid w:val="005262AC"/>
    <w:rsid w:val="00555DB4"/>
    <w:rsid w:val="00565F42"/>
    <w:rsid w:val="00577D4F"/>
    <w:rsid w:val="005B5268"/>
    <w:rsid w:val="005C3FD9"/>
    <w:rsid w:val="005D28A2"/>
    <w:rsid w:val="005E39D5"/>
    <w:rsid w:val="00600670"/>
    <w:rsid w:val="0061042F"/>
    <w:rsid w:val="0061195E"/>
    <w:rsid w:val="0062123A"/>
    <w:rsid w:val="00646E75"/>
    <w:rsid w:val="00654331"/>
    <w:rsid w:val="00673419"/>
    <w:rsid w:val="006771D0"/>
    <w:rsid w:val="006940D5"/>
    <w:rsid w:val="006A7C83"/>
    <w:rsid w:val="00705D21"/>
    <w:rsid w:val="00715FCB"/>
    <w:rsid w:val="00735E4A"/>
    <w:rsid w:val="00743101"/>
    <w:rsid w:val="00764C9F"/>
    <w:rsid w:val="00773239"/>
    <w:rsid w:val="007775E1"/>
    <w:rsid w:val="007867A0"/>
    <w:rsid w:val="007927F5"/>
    <w:rsid w:val="00794F6A"/>
    <w:rsid w:val="007E500B"/>
    <w:rsid w:val="007F0F79"/>
    <w:rsid w:val="00802CA0"/>
    <w:rsid w:val="00804637"/>
    <w:rsid w:val="00826B76"/>
    <w:rsid w:val="008F1864"/>
    <w:rsid w:val="008F416F"/>
    <w:rsid w:val="009260CD"/>
    <w:rsid w:val="00940A66"/>
    <w:rsid w:val="00940A95"/>
    <w:rsid w:val="00952C25"/>
    <w:rsid w:val="0099327B"/>
    <w:rsid w:val="009A230A"/>
    <w:rsid w:val="009E0E6A"/>
    <w:rsid w:val="00A00260"/>
    <w:rsid w:val="00A10F2B"/>
    <w:rsid w:val="00A15456"/>
    <w:rsid w:val="00A2118D"/>
    <w:rsid w:val="00A43B34"/>
    <w:rsid w:val="00A91230"/>
    <w:rsid w:val="00AB341B"/>
    <w:rsid w:val="00AB5659"/>
    <w:rsid w:val="00AD0A50"/>
    <w:rsid w:val="00AD76E2"/>
    <w:rsid w:val="00AE7A61"/>
    <w:rsid w:val="00B20152"/>
    <w:rsid w:val="00B26D39"/>
    <w:rsid w:val="00B359E4"/>
    <w:rsid w:val="00B57826"/>
    <w:rsid w:val="00B57D98"/>
    <w:rsid w:val="00B70850"/>
    <w:rsid w:val="00B860B9"/>
    <w:rsid w:val="00B95AAF"/>
    <w:rsid w:val="00BC0D12"/>
    <w:rsid w:val="00BC3EE2"/>
    <w:rsid w:val="00BC7A55"/>
    <w:rsid w:val="00C066B6"/>
    <w:rsid w:val="00C16C5B"/>
    <w:rsid w:val="00C337DF"/>
    <w:rsid w:val="00C37BA1"/>
    <w:rsid w:val="00C4674C"/>
    <w:rsid w:val="00C506CF"/>
    <w:rsid w:val="00C72BED"/>
    <w:rsid w:val="00C8046E"/>
    <w:rsid w:val="00C80807"/>
    <w:rsid w:val="00C821D7"/>
    <w:rsid w:val="00C9578B"/>
    <w:rsid w:val="00CA7086"/>
    <w:rsid w:val="00CB0055"/>
    <w:rsid w:val="00CB7771"/>
    <w:rsid w:val="00CE1303"/>
    <w:rsid w:val="00CF2A27"/>
    <w:rsid w:val="00D001D7"/>
    <w:rsid w:val="00D023AC"/>
    <w:rsid w:val="00D0733F"/>
    <w:rsid w:val="00D11D06"/>
    <w:rsid w:val="00D229D2"/>
    <w:rsid w:val="00D2522B"/>
    <w:rsid w:val="00D422DE"/>
    <w:rsid w:val="00D459AE"/>
    <w:rsid w:val="00D460C7"/>
    <w:rsid w:val="00D5459D"/>
    <w:rsid w:val="00D649A4"/>
    <w:rsid w:val="00DA1F4D"/>
    <w:rsid w:val="00DA3286"/>
    <w:rsid w:val="00DD172A"/>
    <w:rsid w:val="00DF5E8E"/>
    <w:rsid w:val="00DF6B52"/>
    <w:rsid w:val="00E173A1"/>
    <w:rsid w:val="00E25A26"/>
    <w:rsid w:val="00E27864"/>
    <w:rsid w:val="00E32964"/>
    <w:rsid w:val="00E4381A"/>
    <w:rsid w:val="00E53348"/>
    <w:rsid w:val="00E55D74"/>
    <w:rsid w:val="00E63F84"/>
    <w:rsid w:val="00E85B63"/>
    <w:rsid w:val="00E8637E"/>
    <w:rsid w:val="00EB6818"/>
    <w:rsid w:val="00EC4A26"/>
    <w:rsid w:val="00ED2785"/>
    <w:rsid w:val="00F307AE"/>
    <w:rsid w:val="00F44A0F"/>
    <w:rsid w:val="00F60274"/>
    <w:rsid w:val="00F66EBE"/>
    <w:rsid w:val="00F77FB9"/>
    <w:rsid w:val="00FB068F"/>
    <w:rsid w:val="00FD18C5"/>
    <w:rsid w:val="00FE3BBF"/>
    <w:rsid w:val="0522236A"/>
    <w:rsid w:val="11D829CD"/>
    <w:rsid w:val="156E1B48"/>
    <w:rsid w:val="2E4A03E2"/>
    <w:rsid w:val="37C329C2"/>
    <w:rsid w:val="3C573AC1"/>
    <w:rsid w:val="3EF45E07"/>
    <w:rsid w:val="445E61F4"/>
    <w:rsid w:val="66577B64"/>
    <w:rsid w:val="75AF5942"/>
    <w:rsid w:val="7E51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9169B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18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</w:style>
  <w:style w:type="character" w:styleId="Emphasis">
    <w:name w:val="Emphasis"/>
    <w:basedOn w:val="DefaultParagraphFont"/>
    <w:uiPriority w:val="11"/>
    <w:semiHidden/>
    <w:qFormat/>
    <w:rPr>
      <w:i/>
      <w:iCs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B85A22" w:themeColor="accent2" w:themeShade="B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 w:themeColor="text1"/>
      <w:spacing w:val="19"/>
      <w:w w:val="86"/>
      <w:sz w:val="32"/>
      <w:szCs w:val="28"/>
      <w:fitText w:val="2160" w:id="17445601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 w:themeColor="text1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Pr>
      <w:caps/>
      <w:color w:val="000000" w:themeColor="text1"/>
      <w:sz w:val="9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qFormat/>
    <w:rPr>
      <w:sz w:val="1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b/>
      <w:sz w:val="18"/>
      <w:szCs w:val="2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vanity-namedomain">
    <w:name w:val="vanity-name__domain"/>
    <w:basedOn w:val="DefaultParagraphFont"/>
    <w:qFormat/>
  </w:style>
  <w:style w:type="character" w:customStyle="1" w:styleId="break-words">
    <w:name w:val="break-words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27C3E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D11D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iPriority w:val="1"/>
    <w:qFormat/>
    <w:rsid w:val="00E32964"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32964"/>
    <w:rPr>
      <w:rFonts w:ascii="Lucida Sans Unicode" w:eastAsia="Lucida Sans Unicode" w:hAnsi="Lucida Sans Unicode" w:cs="Lucida Sans Unicode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36F3C28D-FF78-4888-A7FF-6FA6D2BE8EA2%7d\%7b1447E882-1516-4FA8-9275-BEFE32FB8685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D9E37CCAC1412E958099E50F21C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86331-00DB-4E8C-A7D9-B4C4D10E7A2F}"/>
      </w:docPartPr>
      <w:docPartBody>
        <w:p w:rsidR="007A7644" w:rsidRDefault="004633BF">
          <w:pPr>
            <w:pStyle w:val="73D9E37CCAC1412E958099E50F21CA1C"/>
          </w:pPr>
          <w:r>
            <w:t>Contact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3D2B" w:rsidRDefault="00D03D2B">
      <w:pPr>
        <w:spacing w:line="240" w:lineRule="auto"/>
      </w:pPr>
      <w:r>
        <w:separator/>
      </w:r>
    </w:p>
  </w:endnote>
  <w:endnote w:type="continuationSeparator" w:id="0">
    <w:p w:rsidR="00D03D2B" w:rsidRDefault="00D03D2B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3D2B" w:rsidRDefault="00D03D2B">
      <w:pPr>
        <w:spacing w:after="0"/>
      </w:pPr>
      <w:r>
        <w:separator/>
      </w:r>
    </w:p>
  </w:footnote>
  <w:footnote w:type="continuationSeparator" w:id="0">
    <w:p w:rsidR="00D03D2B" w:rsidRDefault="00D03D2B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5B5"/>
    <w:rsid w:val="000606CE"/>
    <w:rsid w:val="002C78D9"/>
    <w:rsid w:val="004633BF"/>
    <w:rsid w:val="0051147B"/>
    <w:rsid w:val="005238DB"/>
    <w:rsid w:val="005C17D6"/>
    <w:rsid w:val="00740A5D"/>
    <w:rsid w:val="007665B5"/>
    <w:rsid w:val="007A7644"/>
    <w:rsid w:val="009439DE"/>
    <w:rsid w:val="009B0DDA"/>
    <w:rsid w:val="00BF62DD"/>
    <w:rsid w:val="00D03D2B"/>
    <w:rsid w:val="00DF4CDE"/>
    <w:rsid w:val="00E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uiPriority="9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3D9E37CCAC1412E958099E50F21CA1C">
    <w:name w:val="73D9E37CCAC1412E958099E50F21CA1C"/>
    <w:qFormat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0E223-5B63-4CC5-8F87-D29D2DA39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{1447E882-1516-4FA8-9275-BEFE32FB8685}tf00546271_win32</Template>
  <TotalTime>0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2023-05-03T03:14:00Z</dcterms:created>
  <dcterms:modified xsi:type="dcterms:W3CDTF">2023-05-09T07:42:00Z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E9F2DB9A0C3D421FB099E4DCF69AE2B7</vt:lpwstr>
  </property>
</Properties>
</file>